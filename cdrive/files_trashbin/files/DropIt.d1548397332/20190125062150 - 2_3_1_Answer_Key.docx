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6F" w:rsidRDefault="00E86A5E" w:rsidP="005B3A30">
      <w:pPr>
        <w:pStyle w:val="Picture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627505" cy="539750"/>
            <wp:effectExtent l="0" t="0" r="0" b="0"/>
            <wp:docPr id="2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6F" w:rsidRDefault="00AC606F" w:rsidP="005B3A30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AC606F">
        <w:trPr>
          <w:trHeight w:val="640"/>
        </w:trPr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AC606F" w:rsidRDefault="00AC606F" w:rsidP="00BC0100">
            <w:pPr>
              <w:tabs>
                <w:tab w:val="left" w:pos="2880"/>
              </w:tabs>
              <w:spacing w:before="100"/>
              <w:rPr>
                <w:b/>
                <w:bCs/>
                <w:color w:val="002B52"/>
                <w:sz w:val="48"/>
                <w:szCs w:val="48"/>
              </w:rPr>
            </w:pPr>
            <w:r>
              <w:rPr>
                <w:b/>
                <w:bCs/>
                <w:color w:val="002B52"/>
                <w:sz w:val="48"/>
                <w:szCs w:val="48"/>
              </w:rPr>
              <w:t>Activity 2.3.1a  Stress/Strain Calculations Answer Key</w:t>
            </w:r>
          </w:p>
        </w:tc>
      </w:tr>
    </w:tbl>
    <w:p w:rsidR="00AC606F" w:rsidRPr="00F25CB5" w:rsidRDefault="00AC606F" w:rsidP="00F25CB5"/>
    <w:p w:rsidR="00AC606F" w:rsidRPr="003D73E3" w:rsidRDefault="00AC606F" w:rsidP="003D73E3">
      <w:pPr>
        <w:pStyle w:val="ActivitySection"/>
      </w:pPr>
      <w:r w:rsidRPr="003D73E3">
        <w:t xml:space="preserve">Practice Calculations </w:t>
      </w:r>
    </w:p>
    <w:p w:rsidR="00AC606F" w:rsidRDefault="00AC606F" w:rsidP="00971EDC">
      <w:pPr>
        <w:pStyle w:val="ActivityBody"/>
      </w:pPr>
      <w:r w:rsidRPr="00971EDC">
        <w:rPr>
          <w:rStyle w:val="ActivitybodyBoldChar0"/>
        </w:rPr>
        <w:t>Note:</w:t>
      </w:r>
      <w:r w:rsidRPr="00971EDC">
        <w:t xml:space="preserve"> Use this sheet to document all steps for </w:t>
      </w:r>
      <w:r>
        <w:rPr>
          <w:rStyle w:val="ActivitybodyBoldChar0"/>
        </w:rPr>
        <w:t>Activity 2</w:t>
      </w:r>
      <w:r w:rsidRPr="003D73E3">
        <w:rPr>
          <w:rStyle w:val="ActivitybodyBoldChar0"/>
        </w:rPr>
        <w:t>.</w:t>
      </w:r>
      <w:r>
        <w:rPr>
          <w:rStyle w:val="ActivitybodyBoldChar0"/>
        </w:rPr>
        <w:t>3</w:t>
      </w:r>
      <w:r w:rsidRPr="003D73E3">
        <w:rPr>
          <w:rStyle w:val="ActivitybodyBoldChar0"/>
        </w:rPr>
        <w:t>.1 Engineering Calculations</w:t>
      </w:r>
      <w:r w:rsidRPr="00971EDC">
        <w:t xml:space="preserve">. </w:t>
      </w:r>
    </w:p>
    <w:p w:rsidR="00AC606F" w:rsidRDefault="00AC606F" w:rsidP="0087315E">
      <w:pPr>
        <w:pStyle w:val="ActivityBody"/>
      </w:pPr>
    </w:p>
    <w:p w:rsidR="00AC606F" w:rsidRDefault="00AC606F" w:rsidP="0087315E">
      <w:pPr>
        <w:pStyle w:val="ActivityBody"/>
      </w:pPr>
    </w:p>
    <w:p w:rsidR="00AC606F" w:rsidRDefault="00E86A5E" w:rsidP="0087315E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572770</wp:posOffset>
                </wp:positionV>
                <wp:extent cx="1861820" cy="1377315"/>
                <wp:effectExtent l="0" t="1270" r="24130" b="69215"/>
                <wp:wrapNone/>
                <wp:docPr id="203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1820" cy="1377315"/>
                          <a:chOff x="0" y="0"/>
                          <a:chExt cx="18616" cy="13774"/>
                        </a:xfrm>
                      </wpg:grpSpPr>
                      <wps:wsp>
                        <wps:cNvPr id="204" name="Rectangle 18"/>
                        <wps:cNvSpPr>
                          <a:spLocks noChangeArrowheads="1"/>
                        </wps:cNvSpPr>
                        <wps:spPr bwMode="auto">
                          <a:xfrm rot="1930531">
                            <a:off x="4119" y="6430"/>
                            <a:ext cx="14497" cy="4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20"/>
                        <wps:cNvCnPr/>
                        <wps:spPr bwMode="auto">
                          <a:xfrm>
                            <a:off x="11354" y="2311"/>
                            <a:ext cx="0" cy="6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727" y="0"/>
                            <a:ext cx="1286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350A" w:rsidRPr="00D26E1F" w:rsidRDefault="0008350A" w:rsidP="00D26E1F">
                              <w:r>
                                <w:t>18,000 lbf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842" y="10751"/>
                            <a:ext cx="7874" cy="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350A" w:rsidRDefault="0008350A">
                              <w:r>
                                <w:t>2.0 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33"/>
                            <a:ext cx="7874" cy="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350A" w:rsidRDefault="0008350A" w:rsidP="00D26E1F">
                              <w:r>
                                <w:t>9.0 in.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129.75pt;margin-top:45.1pt;width:146.6pt;height:108.45pt;z-index:251630592" coordsize="18616,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">
                <v:rect id="Rectangle 18" o:spid="_x0000_s1027" style="position:absolute;left:4119;top:6430;width:14497;height:4388;rotation:21086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xTcMA&#10;AADcAAAADwAAAGRycy9kb3ducmV2LnhtbESPwWrDMBBE74X8g9hAb7XsYEpxrIQSCOmhBGon98Xa&#10;WKbWykhK4v59VCj0OMzMG6beznYUN/JhcKygyHIQxJ3TA/cKTu3+5Q1EiMgaR8ek4IcCbDeLpxor&#10;7e78Rbcm9iJBOFSowMQ4VVKGzpDFkLmJOHkX5y3GJH0vtcd7gttRrvL8VVocOC0YnGhnqPturlZB&#10;G0wbLuX5fDDFpP2x338Wh1Gp5+X8vgYRaY7/4b/2h1awykv4PZ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CxTcMAAADc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8" type="#_x0000_t32" style="position:absolute;left:11354;top:2311;width:0;height:6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3scMUAAADc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3scMUAAADc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5727;width:1286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uasIA&#10;AADcAAAADwAAAGRycy9kb3ducmV2LnhtbESPQWsCMRSE70L/Q3iF3jRRqMjWKGJb8NCLut4fm9fN&#10;4uZl2by6679vCgWPw8x8w6y3Y2jVjfrURLYwnxlQxFV0DdcWyvPndAUqCbLDNjJZuFOC7eZpssbC&#10;xYGPdDtJrTKEU4EWvEhXaJ0qTwHTLHbE2fuOfUDJsq+163HI8NDqhTFLHbDhvOCxo72n6nr6CRZE&#10;3G5+Lz9COlzGr/fBm+oVS2tfnsfdGyihUR7h//bBWViYJfydyUd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O5qwgAAANwAAAAPAAAAAAAAAAAAAAAAAJgCAABkcnMvZG93&#10;bnJldi54bWxQSwUGAAAAAAQABAD1AAAAhwMAAAAA&#10;" filled="f" stroked="f">
                  <v:textbox style="mso-fit-shape-to-text:t">
                    <w:txbxContent>
                      <w:p w:rsidR="0008350A" w:rsidRPr="00D26E1F" w:rsidRDefault="0008350A" w:rsidP="00D26E1F">
                        <w:r>
                          <w:t xml:space="preserve">18,000 </w:t>
                        </w:r>
                        <w:proofErr w:type="spellStart"/>
                        <w:r>
                          <w:t>lbf</w:t>
                        </w:r>
                        <w:proofErr w:type="spellEnd"/>
                      </w:p>
                    </w:txbxContent>
                  </v:textbox>
                </v:shape>
                <v:shape id="Text Box 26" o:spid="_x0000_s1030" type="#_x0000_t202" style="position:absolute;left:8842;top:10751;width:7874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08350A" w:rsidRDefault="0008350A">
                        <w:r>
                          <w:t xml:space="preserve">2.0 </w:t>
                        </w:r>
                        <w:proofErr w:type="spellStart"/>
                        <w:r>
                          <w:t>ft</w:t>
                        </w:r>
                        <w:proofErr w:type="spellEnd"/>
                      </w:p>
                    </w:txbxContent>
                  </v:textbox>
                </v:shape>
                <v:shape id="Text Box 27" o:spid="_x0000_s1031" type="#_x0000_t202" style="position:absolute;top:6933;width:787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:rsidR="0008350A" w:rsidRDefault="0008350A" w:rsidP="00D26E1F">
                        <w:r>
                          <w:t xml:space="preserve">9.0 </w:t>
                        </w:r>
                        <w:proofErr w:type="gramStart"/>
                        <w:r>
                          <w:t>in</w:t>
                        </w:r>
                        <w:proofErr w:type="gramEnd"/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9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19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F4126A">
                              <w:r w:rsidRPr="00E809C0">
                                <w:t>Knowns:</w:t>
                              </w:r>
                            </w:p>
                            <w:p w:rsidR="0008350A" w:rsidRPr="00F4126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W=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9 in.</w:t>
                              </w:r>
                            </w:p>
                            <w:p w:rsidR="0008350A" w:rsidRPr="00F4126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L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2 ft</w:t>
                              </w:r>
                            </w:p>
                            <w:p w:rsidR="0008350A" w:rsidRPr="00F4126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18,000 lbf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F4126A">
                              <w:r w:rsidRPr="00E809C0">
                                <w:t>Unknowns: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Area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stress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F4126A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L x W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F4126A">
                              <w:r w:rsidRPr="00E809C0">
                                <w:t>Substitute and Solve: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L x W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(2 x 12 in.) x 9 in.</w:t>
                              </w:r>
                            </w:p>
                            <w:p w:rsidR="0008350A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24 in. x 9 in.</w:t>
                              </w:r>
                            </w:p>
                            <w:p w:rsidR="0008350A" w:rsidRPr="005C7731" w:rsidRDefault="0008350A" w:rsidP="004000F8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4000F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A = 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216 in.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220 in.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F4126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</w:p>
                            <w:p w:rsidR="0008350A" w:rsidRPr="005C7731" w:rsidRDefault="0008350A" w:rsidP="007A0FBD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/A</w:t>
                              </w:r>
                            </w:p>
                            <w:p w:rsidR="0008350A" w:rsidRPr="005C7731" w:rsidRDefault="0008350A" w:rsidP="007A0FBD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18,000 lbf / 216 in.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7A0FBD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83.33 lbf/in.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= 83 lbf/in.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4000F8">
                              <w:r w:rsidRPr="00E809C0">
                                <w:t>Final Solution</w:t>
                              </w:r>
                            </w:p>
                            <w:p w:rsidR="0008350A" w:rsidRPr="004000F8" w:rsidRDefault="0008350A" w:rsidP="004000F8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83</w:t>
                              </w:r>
                              <w:r w:rsidRPr="004000F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lbf/in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000F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12680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1.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32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">
                <v:rect id="Rectangle 28" o:spid="_x0000_s1033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Jjc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P1n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JjcMAAADcAAAADwAAAAAAAAAAAAAAAACYAgAAZHJzL2Rv&#10;d25yZXYueG1sUEsFBgAAAAAEAAQA9QAAAIgDAAAAAA==&#10;"/>
                <v:shape id="Text Box 12" o:spid="_x0000_s1034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3C4sIA&#10;AADcAAAADwAAAGRycy9kb3ducmV2LnhtbERPS4vCMBC+C/sfwix401QFXatRZFXck/hY9To0Y1u2&#10;mZQm1u6/N4LgbT6+50znjSlETZXLLSvodSMQxInVOacKfo/rzhcI55E1FpZJwT85mM8+WlOMtb3z&#10;nuqDT0UIYRejgsz7MpbSJRkZdF1bEgfuaiuDPsAqlbrCewg3hexH0VAazDk0ZFjSd0bJ3+FmFGzP&#10;y3q8WaxssxudrpfjyAyIzkq1P5vFBISnxr/FL/ePDvPHQ3g+Ey6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cLiwgAAANw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F4126A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Pr="00F4126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W=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9 in.</w:t>
                        </w:r>
                      </w:p>
                      <w:p w:rsidR="0008350A" w:rsidRPr="00F4126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L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</w:p>
                      <w:p w:rsidR="0008350A" w:rsidRPr="00F4126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18,000 </w:t>
                        </w:r>
                        <w:proofErr w:type="spellStart"/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35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necMA&#10;AADcAAAADwAAAGRycy9kb3ducmV2LnhtbERPS2vCQBC+F/wPyxS81U0VmhqzivigPZXWR7wO2TEJ&#10;ZmdDdo3pv3eFQm/z8T0nXfSmFh21rrKs4HUUgSDOra64UHDYb1/eQTiPrLG2TAp+ycFiPnhKMdH2&#10;xj/U7XwhQgi7BBWU3jeJlC4vyaAb2YY4cGfbGvQBtoXULd5CuKnlOIrepMGKQ0OJDa1Kyi+7q1Hw&#10;la276cdyY/vv+Hg+7WMzIcqUGj73yxkIT73/F/+5P3WYP43h8Uy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Fnec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F4126A">
                        <w:r w:rsidRPr="00E809C0">
                          <w:t>Unknowns: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Area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stress</w:t>
                        </w:r>
                      </w:p>
                    </w:txbxContent>
                  </v:textbox>
                </v:shape>
                <v:shape id="Text Box 15" o:spid="_x0000_s1036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7zC8UA&#10;AADcAAAADwAAAGRycy9kb3ducmV2LnhtbESPzW7CQAyE75V4h5WRuJUNRSoQWBAqVO2p4p+rlTVJ&#10;RNYbZbchffv6UKk3WzOe+bxYda5SLTWh9GxgNExAEWfelpwbOB3fn6egQkS2WHkmAz8UYLXsPS0w&#10;tf7Be2oPMVcSwiFFA0WMdap1yApyGIa+Jhbt5huHUdYm17bBh4S7Sr8kyat2WLI0FFjTW0HZ/fDt&#10;DHxdNu3sY7313W5yvl2PEzcmuhgz6HfrOahIXfw3/11/WsGfCa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vMLxQAAANwAAAAPAAAAAAAAAAAAAAAAAJgCAABkcnMv&#10;ZG93bnJldi54bWxQSwUGAAAAAAQABAD1AAAAigMAAAAA&#10;" strokecolor="#d8d8d8">
                  <v:textbox>
                    <w:txbxContent>
                      <w:p w:rsidR="0008350A" w:rsidRPr="00E809C0" w:rsidRDefault="0008350A" w:rsidP="00F4126A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L x W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</w:txbxContent>
                  </v:textbox>
                </v:shape>
                <v:shape id="Text Box 16" o:spid="_x0000_s1037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WkMIA&#10;AADcAAAADwAAAGRycy9kb3ducmV2LnhtbERPS2vCQBC+C/6HZQRvurFCNamrSFXqqfho7XXIjkkw&#10;Oxuya4z/3hUK3ubje85s0ZpSNFS7wrKC0TACQZxaXXCm4Oe4GUxBOI+ssbRMCu7kYDHvdmaYaHvj&#10;PTUHn4kQwi5BBbn3VSKlS3My6Ia2Ig7c2dYGfYB1JnWNtxBuSvkWRe/SYMGhIceKPnNKL4erUfB9&#10;WjXx13Jt293k9/x3nJgx0Umpfq9dfoDw1PqX+N+91WF+HM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laQwgAAANw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F4126A">
                        <w:r w:rsidRPr="00E809C0">
                          <w:t>Substitute and Solve: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L x W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(2 x 12 in.) x 9 in.</w:t>
                        </w:r>
                      </w:p>
                      <w:p w:rsidR="0008350A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24 in. x 9 in.</w:t>
                        </w:r>
                      </w:p>
                      <w:p w:rsidR="0008350A" w:rsidRPr="005C7731" w:rsidRDefault="0008350A" w:rsidP="004000F8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A = 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216 in.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220 in.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F4126A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</w:p>
                      <w:p w:rsidR="0008350A" w:rsidRPr="005C7731" w:rsidRDefault="0008350A" w:rsidP="007A0FB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/A</w:t>
                        </w:r>
                      </w:p>
                      <w:p w:rsidR="0008350A" w:rsidRPr="005C7731" w:rsidRDefault="0008350A" w:rsidP="007A0FB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18,000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/ 216 in.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7A0FBD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83.33 </w:t>
                        </w:r>
                        <w:proofErr w:type="spellStart"/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= 83 </w:t>
                        </w:r>
                        <w:proofErr w:type="spellStart"/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38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dWsUA&#10;AADcAAAADwAAAGRycy9kb3ducmV2LnhtbESPW2sCMRSE3wv+h3AEX4pmtcXLahQRWuxbvaCvh81x&#10;d3Fzsibpuv57Uyj0cZiZb5jFqjWVaMj50rKC4SABQZxZXXKu4Hj46E9B+ICssbJMCh7kYbXsvCww&#10;1fbOO2r2IRcRwj5FBUUIdSqlzwoy6Ae2Jo7exTqDIUqXS+3wHuGmkqMkGUuDJceFAmvaFJRd9z9G&#10;wfR925z919v3KRtfqll4nTSfN6dUr9uu5yACteE//NfeagWRC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V1axQAAANwAAAAPAAAAAAAAAAAAAAAAAJgCAABkcnMv&#10;ZG93bnJldi54bWxQSwUGAAAAAAQABAD1AAAAigMAAAAA&#10;">
                  <v:textbox>
                    <w:txbxContent>
                      <w:p w:rsidR="0008350A" w:rsidRPr="00E809C0" w:rsidRDefault="0008350A" w:rsidP="004000F8">
                        <w:r w:rsidRPr="00E809C0">
                          <w:t>Final Solution</w:t>
                        </w:r>
                      </w:p>
                      <w:p w:rsidR="0008350A" w:rsidRPr="004000F8" w:rsidRDefault="0008350A" w:rsidP="004000F8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83</w:t>
                        </w:r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.</w:t>
                        </w:r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rect id="Rectangle 30" o:spid="_x0000_s1039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>
                  <v:textbox>
                    <w:txbxContent>
                      <w:p w:rsidR="0008350A" w:rsidRDefault="0008350A">
                        <w:r>
                          <w:t>Draw:</w:t>
                        </w:r>
                      </w:p>
                    </w:txbxContent>
                  </v:textbox>
                </v:rect>
                <v:shape id="Text Box 29" o:spid="_x0000_s1040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wGsQA&#10;AADcAAAADwAAAGRycy9kb3ducmV2LnhtbESPT2vCQBTE74LfYXmCN90YoWrqKuIf7Elabe31kX0m&#10;wezbkF1j+u27guBxmJnfMPNla0rRUO0KywpGwwgEcWp1wZmC79NuMAXhPLLG0jIp+CMHy0W3M8dE&#10;2zt/UXP0mQgQdgkqyL2vEildmpNBN7QVcfAutjbog6wzqWu8B7gpZRxFb9JgwWEhx4rWOaXX480o&#10;OJw3zWy/2tr2c/Jz+T1NzJjorFS/167eQXhq/Sv8bH9oBXEUw+NMO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pMBrEAAAA3AAAAA8AAAAAAAAAAAAAAAAAmAIAAGRycy9k&#10;b3ducmV2LnhtbFBLBQYAAAAABAAEAPUAAACJAwAAAAA=&#10;" strokecolor="#d8d8d8">
                  <v:textbox>
                    <w:txbxContent>
                      <w:p w:rsidR="0008350A" w:rsidRPr="0012680C" w:rsidRDefault="0008350A" w:rsidP="0012680C">
                        <w:pPr>
                          <w:rPr>
                            <w:b/>
                            <w:bCs/>
                          </w:rPr>
                        </w:pPr>
                        <w:r w:rsidRPr="0012680C">
                          <w:rPr>
                            <w:b/>
                            <w:bCs/>
                          </w:rPr>
                          <w:t xml:space="preserve">1.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Default="00AC606F" w:rsidP="0087315E"/>
    <w:p w:rsidR="00AC606F" w:rsidRDefault="00E86A5E" w:rsidP="0012680C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8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18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.25 in.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63,750 psi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925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lbf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Final diameter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πr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f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2r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="00A2305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B84DF8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  <w:p w:rsidR="0008350A" w:rsidRDefault="0008350A" w:rsidP="00B84DF8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B84DF8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63,750 psi = 925 lbf/(</w:t>
                              </w:r>
                              <w:r w:rsidR="00A23051" w:rsidRPr="00A23051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</w:t>
                              </w:r>
                              <w:r w:rsidR="00A23051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08350A" w:rsidRDefault="0008350A" w:rsidP="00B84DF8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B84DF8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2 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925 lbf / 63,750 lbf/in.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.0145 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A23051" w:rsidRPr="00A23051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</w:t>
                              </w:r>
                              <w:r w:rsidR="00A23051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      _________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r = √.004618 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r = 0.06796 in.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f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0.136 in.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Pr="00320C82" w:rsidRDefault="0008350A" w:rsidP="00320C8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C78C7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.136 </w:t>
                              </w:r>
                              <w:r w:rsidRPr="00320C8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in.</w:t>
                              </w:r>
                            </w:p>
                            <w:p w:rsidR="0008350A" w:rsidRPr="004000F8" w:rsidRDefault="0008350A" w:rsidP="00320C8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  <w:p w:rsidR="0008350A" w:rsidRDefault="00E86A5E" w:rsidP="003A106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088390" cy="2030095"/>
                                    <wp:effectExtent l="0" t="0" r="0" b="8255"/>
                                    <wp:docPr id="5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88390" cy="20300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41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">
                <v:rect id="Rectangle 42" o:spid="_x0000_s1042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/>
                <v:shape id="Text Box 43" o:spid="_x0000_s1043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jxpMMA&#10;AADcAAAADwAAAGRycy9kb3ducmV2LnhtbERPS2vCQBC+F/wPyxS81U0VGhuzivigPZXWR7wO2TEJ&#10;ZmdDdo3pv3eFQm/z8T0nXfSmFh21rrKs4HUUgSDOra64UHDYb1+mIJxH1lhbJgW/5GAxHzylmGh7&#10;4x/qdr4QIYRdggpK75tESpeXZNCNbEMcuLNtDfoA20LqFm8h3NRyHEVv0mDFoaHEhlYl5Zfd1Sj4&#10;ytbd+8dyY/vv+Hg+7WMzIcqUGj73yxkIT73/F/+5P3WYP43h8Uy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jxpM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.25 in.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63,750 psi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925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4" o:spid="_x0000_s1044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l1sUA&#10;AADcAAAADwAAAGRycy9kb3ducmV2LnhtbESPzW7CQAyE75V4h5WRuJUNRSoQWBAqVO2p4p+rlTVJ&#10;RNYbZbchffv6UKk3WzOe+bxYda5SLTWh9GxgNExAEWfelpwbOB3fn6egQkS2WHkmAz8UYLXsPS0w&#10;tf7Be2oPMVcSwiFFA0WMdap1yApyGIa+Jhbt5huHUdYm17bBh4S7Sr8kyat2WLI0FFjTW0HZ/fDt&#10;DHxdNu3sY7313W5yvl2PEzcmuhgz6HfrOahIXfw3/11/WsGfCq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2XWxQAAANwAAAAPAAAAAAAAAAAAAAAAAJgCAABkcnMv&#10;ZG93bnJldi54bWxQSwUGAAAAAAQABAD1AAAAig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Final diameter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5" o:spid="_x0000_s1045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ATcIA&#10;AADcAAAADwAAAGRycy9kb3ducmV2LnhtbERPS4vCMBC+C/6HMII3TVVYtWsU8cF6Eh+77nVoxrbY&#10;TEoTa/33mwXB23x8z5ktGlOImiqXW1Yw6EcgiBOrc04VfJ+3vQkI55E1FpZJwZMcLObt1gxjbR98&#10;pPrkUxFC2MWoIPO+jKV0SUYGXd+WxIG72sqgD7BKpa7wEcJNIYdR9CEN5hwaMixplVFyO92Ngv1l&#10;XU+/lhvbHMY/19/z2IyILkp1O83yE4Snxr/FL/dOh/mTKfw/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+8BNwgAAANw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πr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 2r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 w:rsidR="00A23051"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/A</w:t>
                        </w:r>
                      </w:p>
                    </w:txbxContent>
                  </v:textbox>
                </v:shape>
                <v:shape id="Text Box 46" o:spid="_x0000_s1046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/DcUA&#10;AADcAAAADwAAAGRycy9kb3ducmV2LnhtbESPzW7CQAyE75V4h5WRuJUNRSoQWBAqVO2p4p+rlTVJ&#10;RNYbZbchffv6UKk3WzOe+bxYda5SLTWh9GxgNExAEWfelpwbOB3fn6egQkS2WHkmAz8UYLXsPS0w&#10;tf7Be2oPMVcSwiFFA0WMdap1yApyGIa+Jhbt5huHUdYm17bBh4S7Sr8kyat2WLI0FFjTW0HZ/fDt&#10;DHxdNu3sY7313W5yvl2PEzcmuhgz6HfrOahIXfw3/11/WsGfCb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P8NxQAAANwAAAAPAAAAAAAAAAAAAAAAAJgCAABkcnMv&#10;ZG93bnJldi54bWxQSwUGAAAAAAQABAD1AAAAig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B84DF8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  <w:p w:rsidR="0008350A" w:rsidRDefault="0008350A" w:rsidP="00B84DF8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B84DF8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63,750 psi = 925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/(</w:t>
                        </w:r>
                        <w:proofErr w:type="gramEnd"/>
                        <w:r w:rsidR="00A23051" w:rsidRPr="00A23051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</w:t>
                        </w:r>
                        <w:r w:rsidR="00A23051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  <w:p w:rsidR="0008350A" w:rsidRDefault="0008350A" w:rsidP="00B84DF8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B84DF8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r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 xml:space="preserve">2 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= 925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/ 63,750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r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.0145 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 w:rsidR="00A23051" w:rsidRPr="00A23051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</w:t>
                        </w:r>
                        <w:r w:rsidR="00A23051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      _________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r = √.004618 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r = 0.06796 in.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0.136 in.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047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MO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dkE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MOsMAAADcAAAADwAAAAAAAAAAAAAAAACYAgAAZHJzL2Rv&#10;d25yZXYueG1sUEsFBgAAAAAEAAQA9QAAAIgDAAAAAA==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Pr="00320C82" w:rsidRDefault="0008350A" w:rsidP="00320C8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0C78C7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.136 </w:t>
                        </w:r>
                        <w:r w:rsidRPr="00320C8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in.</w:t>
                        </w:r>
                      </w:p>
                      <w:p w:rsidR="0008350A" w:rsidRPr="004000F8" w:rsidRDefault="0008350A" w:rsidP="00320C8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48" o:spid="_x0000_s1048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R+c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6V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vR+cMAAADcAAAADwAAAAAAAAAAAAAAAACYAgAAZHJzL2Rv&#10;d25yZXYueG1sUEsFBgAAAAAEAAQA9QAAAIgDAAAAAA==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  <w:p w:rsidR="0008350A" w:rsidRDefault="00E86A5E" w:rsidP="003A106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88390" cy="2030095"/>
                              <wp:effectExtent l="0" t="0" r="0" b="8255"/>
                              <wp:docPr id="5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8390" cy="20300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49" o:spid="_x0000_s1049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hesEA&#10;AADcAAAADwAAAGRycy9kb3ducmV2LnhtbERPS4vCMBC+C/6HMII3TVVYtRpFfLB7Wnx7HZqxLTaT&#10;0sTa/febhQVv8/E9Z75sTCFqqlxuWcGgH4EgTqzOOVVwPu16ExDOI2ssLJOCH3KwXLRbc4y1ffGB&#10;6qNPRQhhF6OCzPsyltIlGRl0fVsSB+5uK4M+wCqVusJXCDeFHEbRhzSYc2jIsKR1Rsnj+DQKvq+b&#10;evq52tpmP77cb6exGRFdlep2mtUMhKfGv8X/7i8d5k9H8PdMuE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KYXrBAAAA3AAAAA8AAAAAAAAAAAAAAAAAmAIAAGRycy9kb3du&#10;cmV2LnhtbFBLBQYAAAAABAAEAPUAAACGAwAAAAA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Pr="00E809C0" w:rsidRDefault="00AC606F" w:rsidP="0012680C">
      <w:pPr>
        <w:rPr>
          <w:sz w:val="16"/>
          <w:szCs w:val="16"/>
        </w:rPr>
      </w:pPr>
    </w:p>
    <w:p w:rsidR="00AC606F" w:rsidRDefault="00E86A5E" w:rsidP="00E809C0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1017905</wp:posOffset>
                </wp:positionV>
                <wp:extent cx="763905" cy="266700"/>
                <wp:effectExtent l="0" t="0" r="0" b="1270"/>
                <wp:wrapNone/>
                <wp:docPr id="18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6C10D8" w:rsidRDefault="000835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10D8">
                              <w:rPr>
                                <w:sz w:val="22"/>
                                <w:szCs w:val="22"/>
                              </w:rPr>
                              <w:t>.50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margin-left:190.35pt;margin-top:80.15pt;width:60.15pt;height:2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sH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" filled="f" stroked="f">
                <v:textbox>
                  <w:txbxContent>
                    <w:p w:rsidR="0008350A" w:rsidRPr="006C10D8" w:rsidRDefault="0008350A">
                      <w:pPr>
                        <w:rPr>
                          <w:sz w:val="22"/>
                          <w:szCs w:val="22"/>
                        </w:rPr>
                      </w:pPr>
                      <w:r w:rsidRPr="006C10D8">
                        <w:rPr>
                          <w:sz w:val="22"/>
                          <w:szCs w:val="22"/>
                        </w:rPr>
                        <w:t xml:space="preserve">.50 </w:t>
                      </w:r>
                      <w:proofErr w:type="gramStart"/>
                      <w:r w:rsidRPr="006C10D8">
                        <w:rPr>
                          <w:sz w:val="22"/>
                          <w:szCs w:val="22"/>
                        </w:rPr>
                        <w:t>in</w:t>
                      </w:r>
                      <w:proofErr w:type="gramEnd"/>
                      <w:r w:rsidRPr="006C10D8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509270</wp:posOffset>
                </wp:positionV>
                <wp:extent cx="437515" cy="342265"/>
                <wp:effectExtent l="1270" t="4445" r="0" b="0"/>
                <wp:wrapNone/>
                <wp:docPr id="18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51" type="#_x0000_t202" style="position:absolute;margin-left:209.35pt;margin-top:40.1pt;width:34.45pt;height:26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gG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" filled="f" stroked="f">
                <v:textbox>
                  <w:txbxContent>
                    <w:p w:rsidR="0008350A" w:rsidRDefault="0008350A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468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2478405</wp:posOffset>
                </wp:positionV>
                <wp:extent cx="0" cy="355600"/>
                <wp:effectExtent l="60325" t="11430" r="53975" b="23495"/>
                <wp:wrapNone/>
                <wp:docPr id="18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211pt;margin-top:195.15pt;width:0;height:28pt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575945</wp:posOffset>
                </wp:positionV>
                <wp:extent cx="8255" cy="516890"/>
                <wp:effectExtent l="61595" t="23495" r="44450" b="12065"/>
                <wp:wrapNone/>
                <wp:docPr id="181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516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210.35pt;margin-top:45.35pt;width:.65pt;height:40.7pt;flip:x 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917575</wp:posOffset>
                </wp:positionV>
                <wp:extent cx="429260" cy="1560830"/>
                <wp:effectExtent l="5715" t="12700" r="12700" b="7620"/>
                <wp:wrapNone/>
                <wp:docPr id="180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260" cy="156083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122" o:spid="_x0000_s1026" type="#_x0000_t132" style="position:absolute;margin-left:194.7pt;margin-top:72.25pt;width:33.8pt;height:122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7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17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Pr="00F4126A" w:rsidRDefault="00A23051" w:rsidP="00C0613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24,000psi</w:t>
                              </w:r>
                            </w:p>
                            <w:p w:rsidR="0008350A" w:rsidRPr="00F4126A" w:rsidRDefault="0008350A" w:rsidP="00C0613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.50in.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Area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 = Tensile Load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π d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/4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84DF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σ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C0613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/4</w:t>
                              </w:r>
                            </w:p>
                            <w:p w:rsidR="0008350A" w:rsidRDefault="0008350A" w:rsidP="00C0613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0.50 in.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/4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C0613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0.1935 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8350A" w:rsidRPr="005C7731" w:rsidRDefault="0008350A" w:rsidP="00C0613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/A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24,000 lb/in.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/0.1935 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</w:p>
                            <w:p w:rsidR="0008350A" w:rsidRPr="005C7731" w:rsidRDefault="0008350A" w:rsidP="00CA1A98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4,712.4 lbf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08350A" w:rsidRPr="00C06132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Pr="004000F8" w:rsidRDefault="0008350A" w:rsidP="00CA1A98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4000F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4,700 lbf</w:t>
                              </w: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52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">
                <v:rect id="Rectangle 51" o:spid="_x0000_s1053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/>
                <v:shape id="Text Box 52" o:spid="_x0000_s1054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HgMIA&#10;AADcAAAADwAAAGRycy9kb3ducmV2LnhtbERPTWvCQBC9C/6HZYTedKOC0dRVRC3tSdrY2uuQHZNg&#10;djZktzH++64geJvH+5zlujOVaKlxpWUF41EEgjizuuRcwffxbTgH4TyyxsoyKbiRg/Wq31tiou2V&#10;v6hNfS5CCLsEFRTe14mULivIoBvZmjhwZ9sY9AE2udQNXkO4qeQkimbSYMmhocCatgVll/TPKDic&#10;du3ifbO33Wf8c/49xmZKdFLqZdBtXkF46vxT/HB/6DA/nsL9mXC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oeAwgAAANw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Pr="00F4126A" w:rsidRDefault="00A23051" w:rsidP="00C0613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24,000psi</w:t>
                        </w:r>
                      </w:p>
                      <w:p w:rsidR="0008350A" w:rsidRPr="00F4126A" w:rsidRDefault="0008350A" w:rsidP="00C0613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.50in.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3" o:spid="_x0000_s1055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8f9MMA&#10;AADcAAAADwAAAGRycy9kb3ducmV2LnhtbERPS2vCQBC+C/6HZQRvutFK06ZZRaxFT6XV1l6H7OSB&#10;2dmQ3cb4712h0Nt8fM9JV72pRUetqywrmE0jEMSZ1RUXCr6Ob5MnEM4ja6wtk4IrOVgth4MUE20v&#10;/EndwRcihLBLUEHpfZNI6bKSDLqpbYgDl9vWoA+wLaRu8RLCTS3nUfQoDVYcGkpsaFNSdj78GgXv&#10;p9fuebfe2v4j/s5/jrF5IDopNR716xcQnnr/L/5z73WYHy/g/ky4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8f9M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Area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 = Tensile Load</w:t>
                        </w:r>
                      </w:p>
                    </w:txbxContent>
                  </v:textbox>
                </v:shape>
                <v:shape id="Text Box 54" o:spid="_x0000_s1056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6b8MA&#10;AADcAAAADwAAAGRycy9kb3ducmV2LnhtbERPS2vCQBC+C/6HZQRvutFi06ZZRaxFT6XV1l6H7OSB&#10;2dmQ3cb4712h0Nt8fM9JV72pRUetqywrmE0jEMSZ1RUXCr6Ob5MnEM4ja6wtk4IrOVgth4MUE20v&#10;/EndwRcihLBLUEHpfZNI6bKSDLqpbYgDl9vWoA+wLaRu8RLCTS3nUfQoDVYcGkpsaFNSdj78GgXv&#10;p9fuebfe2v4j/s5/jrF5IDopNR716xcQnnr/L/5z73WYHy/g/ky4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O6b8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π d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/4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B84DF8">
                          <w:rPr>
                            <w:color w:val="FF0000"/>
                            <w:sz w:val="20"/>
                            <w:szCs w:val="20"/>
                          </w:rPr>
                          <w:t>σ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</w:txbxContent>
                  </v:textbox>
                </v:shape>
                <v:shape id="Text Box 55" o:spid="_x0000_s1057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GMMA&#10;AADcAAAADwAAAGRycy9kb3ducmV2LnhtbERPS2vCQBC+F/wPyxS81U0VTBuzivjAnkrrI16H7JgE&#10;s7Mhu8b477uFQm/z8T0nXfSmFh21rrKs4HUUgSDOra64UHA8bF/eQDiPrLG2TAoe5GAxHzylmGh7&#10;52/q9r4QIYRdggpK75tESpeXZNCNbEMcuIttDfoA20LqFu8h3NRyHEVTabDi0FBiQ6uS8uv+ZhR8&#10;Zuvufbfc2P4rPl3Oh9hMiDKlhs/9cgbCU+//xX/uDx3mx1P4fSZc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kGM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C0613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A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/4</w:t>
                        </w:r>
                      </w:p>
                      <w:p w:rsidR="0008350A" w:rsidRDefault="0008350A" w:rsidP="00C0613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A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0.50 in.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/4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C0613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A = 0.1935 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8350A" w:rsidRPr="005C7731" w:rsidRDefault="0008350A" w:rsidP="00C0613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/A</w:t>
                        </w:r>
                        <w:bookmarkStart w:id="1" w:name="_GoBack"/>
                        <w:bookmarkEnd w:id="1"/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24,000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/0.1935 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</w:p>
                      <w:p w:rsidR="0008350A" w:rsidRPr="005C7731" w:rsidRDefault="0008350A" w:rsidP="00CA1A98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4,712.4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</w:p>
                      <w:p w:rsidR="0008350A" w:rsidRPr="00C06132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6" o:spid="_x0000_s1058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/XL8MA&#10;AADcAAAADwAAAGRycy9kb3ducmV2LnhtbERPTWvCQBC9F/wPywheSt1Ui9HUVUSo6M1a0euQHZPQ&#10;7Gy6u43x37tCobd5vM+ZLztTi5acrywreB0mIIhzqysuFBy/Pl6mIHxA1lhbJgU38rBc9J7mmGl7&#10;5U9qD6EQMYR9hgrKEJpMSp+XZNAPbUMcuYt1BkOErpDa4TWGm1qOkmQiDVYcG0psaF1S/n34NQqm&#10;b9v27Hfj/SmfXOpZeE7bzY9TatDvVu8gAnXhX/zn3uo4P03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/XL8MAAADcAAAADwAAAAAAAAAAAAAAAACYAgAAZHJzL2Rv&#10;d25yZXYueG1sUEsFBgAAAAAEAAQA9QAAAIgDAAAAAA==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Pr="004000F8" w:rsidRDefault="0008350A" w:rsidP="00CA1A98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4,700 </w:t>
                        </w:r>
                        <w:proofErr w:type="spellStart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57" o:spid="_x0000_s1059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58" o:spid="_x0000_s1060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wasMA&#10;AADcAAAADwAAAGRycy9kb3ducmV2LnhtbERPS2vCQBC+F/wPyxS81U0VmhqzivigPZXWR7wO2TEJ&#10;ZmdDdo3pv3eFQm/z8T0nXfSmFh21rrKs4HUUgSDOra64UHDYb1/eQTiPrLG2TAp+ycFiPnhKMdH2&#10;xj/U7XwhQgi7BBWU3jeJlC4vyaAb2YY4cGfbGvQBtoXULd5CuKnlOIrepMGKQ0OJDa1Kyi+7q1Hw&#10;la276cdyY/vv+Hg+7WMzIcqUGj73yxkIT73/F/+5P3WYH0/h8Uy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6wasMAAADcAAAADwAAAAAAAAAAAAAAAACYAgAAZHJzL2Rv&#10;d25yZXYueG1sUEsFBgAAAAAEAAQA9QAAAIgDAAAAAA=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Default="00E86A5E" w:rsidP="00E809C0">
      <w:pPr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2166620</wp:posOffset>
                </wp:positionV>
                <wp:extent cx="835025" cy="294640"/>
                <wp:effectExtent l="2540" t="4445" r="635" b="0"/>
                <wp:wrapNone/>
                <wp:docPr id="17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1.125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61" type="#_x0000_t202" style="position:absolute;margin-left:176.45pt;margin-top:170.6pt;width:65.75pt;height:23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" filled="f" stroked="f">
                <v:textbox>
                  <w:txbxContent>
                    <w:p w:rsidR="0008350A" w:rsidRDefault="0008350A">
                      <w:r>
                        <w:t xml:space="preserve">1.125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1371600</wp:posOffset>
                </wp:positionV>
                <wp:extent cx="756285" cy="519430"/>
                <wp:effectExtent l="635" t="0" r="0" b="4445"/>
                <wp:wrapNone/>
                <wp:docPr id="16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4.0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62" type="#_x0000_t202" style="position:absolute;margin-left:231.05pt;margin-top:108pt;width:59.55pt;height:40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nd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" filled="f" stroked="f">
                <v:textbox>
                  <w:txbxContent>
                    <w:p w:rsidR="0008350A" w:rsidRDefault="0008350A">
                      <w:r>
                        <w:t xml:space="preserve">4.0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918210</wp:posOffset>
                </wp:positionV>
                <wp:extent cx="636270" cy="1248410"/>
                <wp:effectExtent l="12065" t="13335" r="8890" b="5080"/>
                <wp:wrapNone/>
                <wp:docPr id="16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12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180.95pt;margin-top:72.3pt;width:50.1pt;height:98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1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W=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4.0 in.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1.125 in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W x t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42552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  <w:p w:rsidR="0008350A" w:rsidRPr="00F4126A" w:rsidRDefault="0008350A" w:rsidP="0042552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L x W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1.125 in. x 4.0 in.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A = 4.5 in.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E86A5E" w:rsidP="007B707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08350A"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/A</w:t>
                              </w:r>
                            </w:p>
                            <w:p w:rsidR="0008350A" w:rsidRPr="005C7731" w:rsidRDefault="00E86A5E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32,000 lbf / 4.5in.</w:t>
                              </w:r>
                              <w:r w:rsidR="0008350A"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E86A5E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7,100 lbf/in.</w:t>
                              </w:r>
                              <w:r w:rsidR="0008350A"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25,000 lbf/in.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="00E86A5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/4.5in.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E86A5E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112,500 lbf = F</w:t>
                              </w:r>
                            </w:p>
                            <w:p w:rsidR="0008350A" w:rsidRPr="005C7731" w:rsidRDefault="00E86A5E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110,000 lbf = F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5C7731" w:rsidRDefault="0008350A" w:rsidP="00E809C0">
                              <w:r w:rsidRPr="005C7731">
                                <w:t>Final Solution</w:t>
                              </w:r>
                            </w:p>
                            <w:p w:rsidR="0008350A" w:rsidRPr="005C7731" w:rsidRDefault="0008350A" w:rsidP="007B707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7,100 lbf/in.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5C773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5C773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112,500 LBF= </w:t>
                              </w:r>
                              <w:r w:rsidRPr="005C773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110,000 lbf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" o:spid="_x0000_s1063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">
                <v:rect id="Rectangle 60" o:spid="_x0000_s1064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/>
                <v:shape id="Text Box 61" o:spid="_x0000_s1065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EqscEA&#10;AADcAAAADwAAAGRycy9kb3ducmV2LnhtbERPS4vCMBC+C/6HMMLe1tRd8FGNIquLnsS316EZ22Iz&#10;KU221n9vhAVv8/E9ZzJrTCFqqlxuWUGvG4EgTqzOOVVwPPx+DkE4j6yxsEwKHuRgNm23Jhhre+cd&#10;1XufihDCLkYFmfdlLKVLMjLourYkDtzVVgZ9gFUqdYX3EG4K+RVFfWkw59CQYUk/GSW3/Z9RsDkv&#10;6tFqvrTNdnC6Xg4D8010Vuqj08zHIDw1/i3+d691mN/vweuZcIG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BKrHBAAAA3AAAAA8AAAAAAAAAAAAAAAAAmAIAAGRycy9kb3du&#10;cmV2LnhtbFBLBQYAAAAABAAEAPUAAACGAwAAAAA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W=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4.0 in.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t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1.125 in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>.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2" o:spid="_x0000_s1066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0xsMA&#10;AADcAAAADwAAAGRycy9kb3ducmV2LnhtbERPS2vCQBC+F/oflin01mxqIWrqKmJb7El8xuuQHZNg&#10;djZkt0n8912h0Nt8fM+ZLQZTi45aV1lW8BrFIIhzqysuFBwPXy8TEM4ja6wtk4IbOVjMHx9mmGrb&#10;8466vS9ECGGXooLS+yaV0uUlGXSRbYgDd7GtQR9gW0jdYh/CTS1HcZxIgxWHhhIbWpWUX/c/RsEm&#10;++im6+WnHbbj0+V8GJs3okyp56dh+Q7C0+D/xX/ubx3mJyO4Px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O0xs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3" o:spid="_x0000_s1067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RXcEA&#10;AADcAAAADwAAAGRycy9kb3ducmV2LnhtbERPS4vCMBC+C/6HMIK3NVXBRzWK+GD3tPj2OjRjW2wm&#10;pYm1++83Cwve5uN7znzZmELUVLncsoJ+LwJBnFidc6rgfNp9TEA4j6yxsEwKfsjBctFuzTHW9sUH&#10;qo8+FSGEXYwKMu/LWEqXZGTQ9WxJHLi7rQz6AKtU6gpfIdwUchBFI2kw59CQYUnrjJLH8WkUfF83&#10;9fRztbXNfny5305jMyS6KtXtNKsZCE+Nf4v/3V86zB8N4e+ZcIF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fEV3BAAAA3AAAAA8AAAAAAAAAAAAAAAAAmAIAAGRycy9kb3du&#10;cmV2LnhtbFBLBQYAAAAABAAEAPUAAACGAwAAAAA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W x t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42552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  <w:p w:rsidR="0008350A" w:rsidRPr="00F4126A" w:rsidRDefault="0008350A" w:rsidP="0042552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4" o:spid="_x0000_s1068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JKcIA&#10;AADcAAAADwAAAGRycy9kb3ducmV2LnhtbERPTWvCQBC9C/6HZQRvulGLttFVRFvqSaxWvQ7ZMQlm&#10;Z0N2G9N/7wqCt3m8z5ktGlOImiqXW1Yw6EcgiBOrc04V/B6+eu8gnEfWWFgmBf/kYDFvt2YYa3vj&#10;H6r3PhUhhF2MCjLvy1hKl2Rk0PVtSRy4i60M+gCrVOoKbyHcFHIYRWNpMOfQkGFJq4yS6/7PKNie&#10;1vXH9/LTNrvJ8XI+TMyI6KRUt9MspyA8Nf4lfro3Oswfv8HjmXC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okpwgAAANw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A = L x W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A = 1.125 in. x 4.0 in.</w:t>
                        </w:r>
                      </w:p>
                      <w:p w:rsidR="0008350A" w:rsidRPr="005C7731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A = 4.5 in.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E86A5E" w:rsidP="007B707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="0008350A" w:rsidRPr="005C7731">
                          <w:rPr>
                            <w:color w:val="FF0000"/>
                            <w:sz w:val="20"/>
                            <w:szCs w:val="20"/>
                          </w:rPr>
                          <w:t>/A</w:t>
                        </w:r>
                      </w:p>
                      <w:p w:rsidR="0008350A" w:rsidRPr="005C7731" w:rsidRDefault="00E86A5E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32,000 </w:t>
                        </w:r>
                        <w:proofErr w:type="spellStart"/>
                        <w:r w:rsidR="0008350A"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="0008350A"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/ 4.5in.</w:t>
                        </w:r>
                        <w:r w:rsidR="0008350A"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E86A5E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7,100 </w:t>
                        </w:r>
                        <w:proofErr w:type="spellStart"/>
                        <w:r w:rsidR="0008350A"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="0008350A"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="0008350A"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25,000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="00E86A5E">
                          <w:rPr>
                            <w:color w:val="FF0000"/>
                            <w:sz w:val="20"/>
                            <w:szCs w:val="20"/>
                          </w:rPr>
                          <w:t xml:space="preserve"> = F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/4.5in.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E86A5E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112,500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</w:t>
                        </w:r>
                      </w:p>
                      <w:p w:rsidR="0008350A" w:rsidRPr="005C7731" w:rsidRDefault="00E86A5E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110,000 </w:t>
                        </w:r>
                        <w:proofErr w:type="spellStart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F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5" o:spid="_x0000_s1069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<v:textbox>
                    <w:txbxContent>
                      <w:p w:rsidR="0008350A" w:rsidRPr="005C7731" w:rsidRDefault="0008350A" w:rsidP="00E809C0">
                        <w:r w:rsidRPr="005C7731">
                          <w:t>Final Solution</w:t>
                        </w:r>
                      </w:p>
                      <w:p w:rsidR="0008350A" w:rsidRPr="005C7731" w:rsidRDefault="0008350A" w:rsidP="007B707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7,100 </w:t>
                        </w:r>
                        <w:proofErr w:type="spellStart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5C773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5C7731">
                          <w:rPr>
                            <w:color w:val="FF0000"/>
                            <w:sz w:val="20"/>
                            <w:szCs w:val="20"/>
                          </w:rPr>
                          <w:t xml:space="preserve"> = 112,500 LBF= </w:t>
                        </w:r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110,000 </w:t>
                        </w:r>
                        <w:proofErr w:type="spellStart"/>
                        <w:r w:rsidRPr="005C773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</w:txbxContent>
                  </v:textbox>
                </v:shape>
                <v:rect id="Rectangle 66" o:spid="_x0000_s1070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67" o:spid="_x0000_s1071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XXsMA&#10;AADcAAAADwAAAGRycy9kb3ducmV2LnhtbERPS2vCQBC+F/wPyxS81U0VTBuzivjAnkrrI16H7JgE&#10;s7Mhu8b477uFQm/z8T0nXfSmFh21rrKs4HUUgSDOra64UHA8bF/eQDiPrLG2TAoe5GAxHzylmGh7&#10;52/q9r4QIYRdggpK75tESpeXZNCNbEMcuIttDfoA20LqFu8h3NRyHEVTabDi0FBiQ6uS8uv+ZhR8&#10;Zuvufbfc2P4rPl3Oh9hMiDKlhs/9cgbCU+//xX/uDx3mT2P4fSZc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QXXsMAAADcAAAADwAAAAAAAAAAAAAAAACYAgAAZHJzL2Rv&#10;d25yZXYueG1sUEsFBgAAAAAEAAQA9QAAAIgDAAAAAA=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Pr="00E809C0" w:rsidRDefault="00AC606F" w:rsidP="00E809C0">
      <w:pPr>
        <w:rPr>
          <w:sz w:val="16"/>
          <w:szCs w:val="16"/>
        </w:rPr>
      </w:pPr>
    </w:p>
    <w:p w:rsidR="00AC606F" w:rsidRDefault="00E86A5E" w:rsidP="00E809C0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2498090</wp:posOffset>
                </wp:positionV>
                <wp:extent cx="859155" cy="223520"/>
                <wp:effectExtent l="0" t="2540" r="1270" b="2540"/>
                <wp:wrapNone/>
                <wp:docPr id="15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A15C71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5C71">
                              <w:rPr>
                                <w:sz w:val="20"/>
                                <w:szCs w:val="20"/>
                              </w:rPr>
                              <w:t>8,000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5C71">
                              <w:rPr>
                                <w:sz w:val="20"/>
                                <w:szCs w:val="20"/>
                              </w:rPr>
                              <w:t>lbf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72" type="#_x0000_t202" style="position:absolute;margin-left:171.5pt;margin-top:196.7pt;width:67.65pt;height:1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q5vQ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" filled="f" stroked="f">
                <v:textbox>
                  <w:txbxContent>
                    <w:p w:rsidR="0008350A" w:rsidRPr="00A15C71" w:rsidRDefault="0008350A">
                      <w:pPr>
                        <w:rPr>
                          <w:sz w:val="20"/>
                          <w:szCs w:val="20"/>
                        </w:rPr>
                      </w:pPr>
                      <w:r w:rsidRPr="00A15C71">
                        <w:rPr>
                          <w:sz w:val="20"/>
                          <w:szCs w:val="20"/>
                        </w:rPr>
                        <w:t>8,000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5C71">
                        <w:rPr>
                          <w:sz w:val="20"/>
                          <w:szCs w:val="20"/>
                        </w:rP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2108200</wp:posOffset>
                </wp:positionV>
                <wp:extent cx="628015" cy="262255"/>
                <wp:effectExtent l="4445" t="3175" r="0" b="1270"/>
                <wp:wrapNone/>
                <wp:docPr id="15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A15C71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5C71">
                              <w:rPr>
                                <w:sz w:val="20"/>
                                <w:szCs w:val="20"/>
                              </w:rPr>
                              <w:t>.266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3" type="#_x0000_t202" style="position:absolute;margin-left:202.85pt;margin-top:166pt;width:49.45pt;height:20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" filled="f" stroked="f">
                <v:textbox>
                  <w:txbxContent>
                    <w:p w:rsidR="0008350A" w:rsidRPr="00A15C71" w:rsidRDefault="0008350A">
                      <w:pPr>
                        <w:rPr>
                          <w:sz w:val="20"/>
                          <w:szCs w:val="20"/>
                        </w:rPr>
                      </w:pPr>
                      <w:r w:rsidRPr="00A15C71">
                        <w:rPr>
                          <w:sz w:val="20"/>
                          <w:szCs w:val="20"/>
                        </w:rPr>
                        <w:t>.266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1316990</wp:posOffset>
                </wp:positionV>
                <wp:extent cx="556260" cy="349250"/>
                <wp:effectExtent l="4445" t="2540" r="1270" b="635"/>
                <wp:wrapNone/>
                <wp:docPr id="156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A15C71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5C71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74" type="#_x0000_t202" style="position:absolute;margin-left:195.35pt;margin-top:103.7pt;width:43.8pt;height:27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" filled="f" stroked="f">
                <v:textbox>
                  <w:txbxContent>
                    <w:p w:rsidR="0008350A" w:rsidRPr="00A15C71" w:rsidRDefault="0008350A">
                      <w:pPr>
                        <w:rPr>
                          <w:sz w:val="20"/>
                          <w:szCs w:val="20"/>
                        </w:rPr>
                      </w:pPr>
                      <w:r w:rsidRPr="00A15C71">
                        <w:rPr>
                          <w:sz w:val="20"/>
                          <w:szCs w:val="20"/>
                        </w:rPr>
                        <w:t>35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2880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2259330</wp:posOffset>
                </wp:positionV>
                <wp:extent cx="0" cy="238760"/>
                <wp:effectExtent l="61595" t="11430" r="52705" b="16510"/>
                <wp:wrapNone/>
                <wp:docPr id="15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191.6pt;margin-top:177.9pt;width:0;height:18.8pt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QKNwIAAGA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573405</wp:posOffset>
                </wp:positionV>
                <wp:extent cx="7620" cy="246380"/>
                <wp:effectExtent l="52070" t="20955" r="54610" b="8890"/>
                <wp:wrapNone/>
                <wp:docPr id="15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191.6pt;margin-top:45.15pt;width:.6pt;height:19.4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2044700</wp:posOffset>
                </wp:positionV>
                <wp:extent cx="95250" cy="214630"/>
                <wp:effectExtent l="13970" t="6350" r="5080" b="7620"/>
                <wp:wrapNone/>
                <wp:docPr id="153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187.85pt;margin-top:161pt;width:7.5pt;height:16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819785</wp:posOffset>
                </wp:positionV>
                <wp:extent cx="95250" cy="1224915"/>
                <wp:effectExtent l="13970" t="10160" r="5080" b="12700"/>
                <wp:wrapNone/>
                <wp:docPr id="15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187.85pt;margin-top:64.55pt;width:7.5pt;height:96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4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1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8.0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lbf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8350A" w:rsidRPr="00B85E2B" w:rsidRDefault="0008350A" w:rsidP="00E809C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=3.0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lbf/in.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0.266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08350A" w:rsidRPr="00A15C71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 = 35 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Area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 = 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 4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E86A5E" w:rsidP="00A15C7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="0008350A"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FL / AE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Pr="009450AB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A15C7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 / AE</w:t>
                              </w:r>
                            </w:p>
                            <w:p w:rsidR="0008350A" w:rsidRPr="009450AB" w:rsidRDefault="00E86A5E" w:rsidP="00A15C7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929130" cy="374650"/>
                                    <wp:effectExtent l="0" t="0" r="0" b="6350"/>
                                    <wp:docPr id="12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29130" cy="374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350A" w:rsidRDefault="00E86A5E" w:rsidP="00A15C71">
                              <w:pPr>
                                <w:rPr>
                                  <w:position w:val="-5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929130" cy="347345"/>
                                    <wp:effectExtent l="0" t="0" r="0" b="0"/>
                                    <wp:docPr id="12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29130" cy="3473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350A" w:rsidRPr="009450AB" w:rsidRDefault="0008350A" w:rsidP="00A15C71"/>
                            <w:p w:rsidR="0008350A" w:rsidRPr="009450AB" w:rsidRDefault="0008350A" w:rsidP="00A15C7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0.4210 in.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 4</w:t>
                              </w:r>
                            </w:p>
                            <w:p w:rsidR="0008350A" w:rsidRPr="009450AB" w:rsidRDefault="0008350A" w:rsidP="00A15C7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1.6842 in.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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9450AB" w:rsidRDefault="0008350A" w:rsidP="00A15C7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0.5361 in.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=d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9450AB" w:rsidRDefault="0008350A" w:rsidP="00A15C71"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0.7321 in</w:t>
                              </w:r>
                              <w:r w:rsidR="00E72AE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9450A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d</w:t>
                              </w:r>
                            </w:p>
                            <w:p w:rsidR="0008350A" w:rsidRDefault="0008350A" w:rsidP="00A15C71"/>
                            <w:p w:rsidR="0008350A" w:rsidRPr="004000F8" w:rsidRDefault="0008350A" w:rsidP="00A15C71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 = 0.73 in.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75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">
                <v:rect id="Rectangle 69" o:spid="_x0000_s1076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7AUcMA&#10;AADcAAAADwAAAGRycy9kb3ducmV2LnhtbERPTWvCQBC9C/0PyxR6MxujSB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7AUcMAAADc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77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w0sMA&#10;AADcAAAADwAAAGRycy9kb3ducmV2LnhtbERPyWrDMBC9F/IPYgK9NXLSNosT2YQuNKeQPdfBmtgm&#10;1shYquP+fVUo5DaPt84i7UwlWmpcaVnBcBCBIM6sLjlXcNh/Pk1BOI+ssbJMCn7IQZr0HhYYa3vj&#10;LbU7n4sQwi5GBYX3dSylywoy6Aa2Jg7cxTYGfYBNLnWDtxBuKjmKorE0WHJoKLCmt4Ky6+7bKFif&#10;3tvZ1/LDdpvJ8XLeT8wz0Umpx363nIPw1Pm7+N+90mH+yyv8PRMu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9w0s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8.0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.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8350A" w:rsidRPr="00B85E2B" w:rsidRDefault="0008350A" w:rsidP="00E809C0">
                        <w:pPr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</w:pP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=3.0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.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7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/in.</w:t>
                        </w:r>
                        <w:r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>= 0.266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.</w:t>
                        </w:r>
                      </w:p>
                      <w:p w:rsidR="0008350A" w:rsidRPr="00A15C71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L = 35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</w:p>
                    </w:txbxContent>
                  </v:textbox>
                </v:shape>
                <v:shape id="Text Box 71" o:spid="_x0000_s1078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3upcIA&#10;AADcAAAADwAAAGRycy9kb3ducmV2LnhtbERPTWvCQBC9C/6HZQRvulGLttFVRFvqSaxWvQ7ZMQlm&#10;Z0N2G9N/7wqCt3m8z5ktGlOImiqXW1Yw6EcgiBOrc04V/B6+eu8gnEfWWFgmBf/kYDFvt2YYa3vj&#10;H6r3PhUhhF2MCjLvy1hKl2Rk0PVtSRy4i60M+gCrVOoKbyHcFHIYRWNpMOfQkGFJq4yS6/7PKNie&#10;1vXH9/LTNrvJ8XI+TMyI6KRUt9MspyA8Nf4lfro3Osx/G8PjmXC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e6lwgAAANw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Area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 = Diameter</w:t>
                        </w:r>
                      </w:p>
                    </w:txbxContent>
                  </v:textbox>
                </v:shape>
                <v:shape id="Text Box 72" o:spid="_x0000_s1079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LPsMA&#10;AADcAAAADwAAAGRycy9kb3ducmV2LnhtbERPS2vCQBC+C/6HZQRvutFK06ZZRaxFT6XV1l6H7OSB&#10;2dmQ3cb4712h0Nt8fM9JV72pRUetqywrmE0jEMSZ1RUXCr6Ob5MnEM4ja6wtk4IrOVgth4MUE20v&#10;/EndwRcihLBLUEHpfZNI6bKSDLqpbYgDl9vWoA+wLaRu8RLCTS3nUfQoDVYcGkpsaFNSdj78GgXv&#10;p9fuebfe2v4j/s5/jrF5IDopNR716xcQnnr/L/5z73WYv4jh/ky4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FLPs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A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 4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E86A5E" w:rsidP="00A15C7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="0008350A" w:rsidRPr="00A15C71">
                          <w:rPr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 FL / AE</w:t>
                        </w:r>
                      </w:p>
                    </w:txbxContent>
                  </v:textbox>
                </v:shape>
                <v:shape id="Text Box 73" o:spid="_x0000_s1080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TMUA&#10;AADcAAAADwAAAGRycy9kb3ducmV2LnhtbESPzW7CQAyE75V4h5WRuJUNpSoQWBCCVu0Jlf+rlTVJ&#10;1Kw3ym5D+vb1oVJvtmY883mx6lylWmpC6dnAaJiAIs68LTk3cDq+PU5BhYhssfJMBn4owGrZe1hg&#10;av2d99QeYq4khEOKBooY61TrkBXkMAx9TSzazTcOo6xNrm2Ddwl3lX5KkhftsGRpKLCmTUHZ1+Hb&#10;Gdhdtu3sff3qu8/J+XY9TtyY6GLMoN+t56AidfHf/Hf9YQX/WW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t9MxQAAANwAAAAPAAAAAAAAAAAAAAAAAJgCAABkcnMv&#10;ZG93bnJldi54bWxQSwUGAAAAAAQABAD1AAAAig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Pr="009450AB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A15C7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  =</w:t>
                        </w:r>
                        <w:proofErr w:type="gramEnd"/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L / AE</w:t>
                        </w:r>
                      </w:p>
                      <w:p w:rsidR="0008350A" w:rsidRPr="009450AB" w:rsidRDefault="00E86A5E" w:rsidP="00A15C7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29130" cy="374650"/>
                              <wp:effectExtent l="0" t="0" r="0" b="6350"/>
                              <wp:docPr id="12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9130" cy="374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350A" w:rsidRDefault="00E86A5E" w:rsidP="00A15C71">
                        <w:pPr>
                          <w:rPr>
                            <w:position w:val="-5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29130" cy="347345"/>
                              <wp:effectExtent l="0" t="0" r="0" b="0"/>
                              <wp:docPr id="12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9130" cy="3473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350A" w:rsidRPr="009450AB" w:rsidRDefault="0008350A" w:rsidP="00A15C71"/>
                      <w:p w:rsidR="0008350A" w:rsidRPr="009450AB" w:rsidRDefault="0008350A" w:rsidP="00A15C7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0.4210 in.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 / 4</w:t>
                        </w:r>
                      </w:p>
                      <w:p w:rsidR="0008350A" w:rsidRPr="009450AB" w:rsidRDefault="0008350A" w:rsidP="00A15C71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1.6842 in.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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9450AB" w:rsidRDefault="0008350A" w:rsidP="00A15C71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0.5361 in.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=d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9450AB" w:rsidRDefault="0008350A" w:rsidP="00A15C71"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0.7321 </w:t>
                        </w:r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>in</w:t>
                        </w:r>
                        <w:r w:rsidR="00E72AE2">
                          <w:rPr>
                            <w:color w:val="FF0000"/>
                            <w:sz w:val="20"/>
                            <w:szCs w:val="20"/>
                          </w:rPr>
                          <w:t>.</w:t>
                        </w:r>
                        <w:bookmarkStart w:id="1" w:name="_GoBack"/>
                        <w:bookmarkEnd w:id="1"/>
                        <w:r w:rsidRPr="009450AB">
                          <w:rPr>
                            <w:color w:val="FF0000"/>
                            <w:sz w:val="20"/>
                            <w:szCs w:val="20"/>
                          </w:rPr>
                          <w:t xml:space="preserve"> = d</w:t>
                        </w:r>
                      </w:p>
                      <w:p w:rsidR="0008350A" w:rsidRDefault="0008350A" w:rsidP="00A15C71"/>
                      <w:p w:rsidR="0008350A" w:rsidRPr="004000F8" w:rsidRDefault="0008350A" w:rsidP="00A15C71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4" o:spid="_x0000_s1081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se8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j2f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se8MAAADcAAAADwAAAAAAAAAAAAAAAACYAgAAZHJzL2Rv&#10;d25yZXYueG1sUEsFBgAAAAAEAAQA9QAAAIgDAAAAAA==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 = 0.73 in.</w:t>
                        </w:r>
                      </w:p>
                    </w:txbxContent>
                  </v:textbox>
                </v:shape>
                <v:rect id="Rectangle 75" o:spid="_x0000_s1082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Qj8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cUI/EAAAA3AAAAA8AAAAAAAAAAAAAAAAAmAIAAGRycy9k&#10;b3ducmV2LnhtbFBLBQYAAAAABAAEAPUAAACJAwAAAAA=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76" o:spid="_x0000_s1083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gDMMA&#10;AADcAAAADwAAAGRycy9kb3ducmV2LnhtbERPS2vCQBC+C/6HZQq9mY2WVk2zitiWehJfTa9DdkyC&#10;2dmQ3cb033eFgrf5+J6TLntTi45aV1lWMI5iEMS51RUXCk7Hj9EMhPPIGmvLpOCXHCwXw0GKibZX&#10;3lN38IUIIewSVFB63yRSurwkgy6yDXHgzrY16ANsC6lbvIZwU8tJHL9IgxWHhhIbWpeUXw4/RsE2&#10;e+vmn6t32++mX+fv49Q8EWVKPT70q1cQnnp/F/+7NzrMfx7D7Z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3gDMMAAADcAAAADwAAAAAAAAAAAAAAAACYAgAAZHJzL2Rv&#10;d25yZXYueG1sUEsFBgAAAAAEAAQA9QAAAIgDAAAAAA=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Default="00E86A5E" w:rsidP="00E809C0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1371600</wp:posOffset>
                </wp:positionV>
                <wp:extent cx="675640" cy="508635"/>
                <wp:effectExtent l="0" t="0" r="635" b="0"/>
                <wp:wrapNone/>
                <wp:docPr id="142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100 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84" type="#_x0000_t202" style="position:absolute;margin-left:136.5pt;margin-top:108pt;width:53.2pt;height:40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hsuA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" filled="f" stroked="f">
                <v:textbox>
                  <w:txbxContent>
                    <w:p w:rsidR="0008350A" w:rsidRDefault="0008350A">
                      <w:r>
                        <w:t xml:space="preserve">100 </w:t>
                      </w:r>
                      <w:proofErr w:type="spellStart"/>
                      <w:r>
                        <w:t>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1506855</wp:posOffset>
                </wp:positionV>
                <wp:extent cx="795020" cy="254000"/>
                <wp:effectExtent l="3175" t="1905" r="1905" b="1270"/>
                <wp:wrapNone/>
                <wp:docPr id="141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9C3863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863">
                              <w:rPr>
                                <w:sz w:val="20"/>
                                <w:szCs w:val="20"/>
                              </w:rPr>
                              <w:t>.0144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863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C10D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85" type="#_x0000_t202" style="position:absolute;margin-left:199.75pt;margin-top:118.65pt;width:62.6pt;height:2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" filled="f" stroked="f">
                <v:textbox>
                  <w:txbxContent>
                    <w:p w:rsidR="0008350A" w:rsidRPr="009C3863" w:rsidRDefault="0008350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C3863">
                        <w:rPr>
                          <w:sz w:val="20"/>
                          <w:szCs w:val="20"/>
                        </w:rPr>
                        <w:t>.0144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C3863">
                        <w:rPr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6C10D8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878840</wp:posOffset>
                </wp:positionV>
                <wp:extent cx="683895" cy="373380"/>
                <wp:effectExtent l="3175" t="2540" r="0" b="0"/>
                <wp:wrapNone/>
                <wp:docPr id="14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6F64B7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64B7">
                              <w:rPr>
                                <w:sz w:val="20"/>
                                <w:szCs w:val="20"/>
                              </w:rPr>
                              <w:t>270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64B7">
                              <w:rPr>
                                <w:sz w:val="20"/>
                                <w:szCs w:val="20"/>
                              </w:rPr>
                              <w:t>lbf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86" type="#_x0000_t202" style="position:absolute;margin-left:199.75pt;margin-top:69.2pt;width:53.85pt;height:2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pwvgIAAMQ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" filled="f" stroked="f">
                <v:textbox>
                  <w:txbxContent>
                    <w:p w:rsidR="0008350A" w:rsidRPr="006F64B7" w:rsidRDefault="0008350A">
                      <w:pPr>
                        <w:rPr>
                          <w:sz w:val="20"/>
                          <w:szCs w:val="20"/>
                        </w:rPr>
                      </w:pPr>
                      <w:r w:rsidRPr="006F64B7">
                        <w:rPr>
                          <w:sz w:val="20"/>
                          <w:szCs w:val="20"/>
                        </w:rPr>
                        <w:t>270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64B7">
                        <w:rPr>
                          <w:sz w:val="20"/>
                          <w:szCs w:val="20"/>
                        </w:rP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697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836295</wp:posOffset>
                </wp:positionV>
                <wp:extent cx="0" cy="1478915"/>
                <wp:effectExtent l="61595" t="17145" r="52705" b="18415"/>
                <wp:wrapNone/>
                <wp:docPr id="139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195.35pt;margin-top:65.85pt;width:0;height:116.45pt;z-index:251646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3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13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270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lbf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8350A" w:rsidRPr="000F0DE8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.0144 in.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 = 100. ft</w:t>
                              </w:r>
                            </w:p>
                            <w:p w:rsidR="0008350A" w:rsidRDefault="0008350A" w:rsidP="009C386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0.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75 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08350A" w:rsidRPr="00F4126A" w:rsidRDefault="0008350A" w:rsidP="009C386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Pr="00BE19B5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</w:p>
                            <w:p w:rsidR="0008350A" w:rsidRPr="00BE19B5" w:rsidRDefault="0008350A" w:rsidP="00E809C0">
                              <w:pPr>
                                <w:rPr>
                                  <w:i/>
                                  <w:iCs/>
                                  <w:color w:val="FF0000"/>
                                </w:rPr>
                              </w:pPr>
                              <w:r w:rsidRPr="00BE19B5">
                                <w:rPr>
                                  <w:i/>
                                  <w:iCs/>
                                  <w:color w:val="FF0000"/>
                                </w:rPr>
                                <w:t>E</w:t>
                              </w:r>
                            </w:p>
                            <w:p w:rsidR="0008350A" w:rsidRPr="00F4126A" w:rsidRDefault="0008350A" w:rsidP="0008350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BE19B5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/L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E86A5E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 =</w:t>
                              </w:r>
                              <w:r w:rsidRPr="00BE19B5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6A5E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E86A5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7C62E3" w:rsidRDefault="0008350A" w:rsidP="00E809C0">
                              <w:r w:rsidRPr="007C62E3">
                                <w:t>Substitute and Solve: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/A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270 lbf / 0.0144 in.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18,750 lbf/in.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=19,000 lbf/in.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color w:val="FF0000"/>
                                </w:rPr>
                                <w:t xml:space="preserve">ε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/L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color w:val="FF0000"/>
                                </w:rPr>
                                <w:t xml:space="preserve">ε = 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075 in. / 100. ft x 12 in.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color w:val="FF0000"/>
                                </w:rPr>
                                <w:t xml:space="preserve">ε = 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0.000625 in./in.</w:t>
                              </w:r>
                            </w:p>
                            <w:p w:rsidR="0008350A" w:rsidRPr="007C62E3" w:rsidRDefault="0008350A" w:rsidP="000F0DE8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ε = 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0.00063 in./in.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E = 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r w:rsidRPr="007C62E3">
                                <w:rPr>
                                  <w:color w:val="FF0000"/>
                                </w:rPr>
                                <w:t xml:space="preserve"> ε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E= 18,750 lbf/in.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7C62E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 0.000625 in./in.</w:t>
                              </w:r>
                            </w:p>
                            <w:p w:rsidR="0008350A" w:rsidRPr="007C62E3" w:rsidRDefault="0008350A" w:rsidP="00BE19B5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E = 3.0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.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7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lbf/in.</w:t>
                              </w:r>
                              <w:r w:rsidRPr="007C62E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E = 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3.0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.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7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lbf/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in.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6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" o:spid="_x0000_s1087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">
                <v:rect id="Rectangle 78" o:spid="_x0000_s1088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<v:shape id="Text Box 79" o:spid="_x0000_s1089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b28EA&#10;AADcAAAADwAAAGRycy9kb3ducmV2LnhtbERPS4vCMBC+L/gfwgje1lSFVatRxAd6Wnx7HZqxLTaT&#10;0sTa/fdmYWFv8/E9ZzpvTCFqqlxuWUGvG4EgTqzOOVVwPm0+RyCcR9ZYWCYFP+RgPmt9TDHW9sUH&#10;qo8+FSGEXYwKMu/LWEqXZGTQdW1JHLi7rQz6AKtU6gpfIdwUsh9FX9JgzqEhw5KWGSWP49Mo+L6u&#10;6vF2sbbNfni5305DMyC6KtVpN4sJCE+N/xf/uXc6zB/04feZcIG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gm9vBAAAA3AAAAA8AAAAAAAAAAAAAAAAAmAIAAGRycy9kb3du&#10;cmV2LnhtbFBLBQYAAAAABAAEAPUAAACGAwAAAAA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270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8350A" w:rsidRPr="000F0DE8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.0144 in.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L = 100. </w:t>
                        </w:r>
                        <w:proofErr w:type="spellStart"/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  <w:proofErr w:type="gramEnd"/>
                      </w:p>
                      <w:p w:rsidR="0008350A" w:rsidRDefault="0008350A" w:rsidP="009C386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 xml:space="preserve"> = 0.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75 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.</w:t>
                        </w:r>
                      </w:p>
                      <w:p w:rsidR="0008350A" w:rsidRPr="00F4126A" w:rsidRDefault="0008350A" w:rsidP="009C386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0" o:spid="_x0000_s1090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w+QMMA&#10;AADcAAAADwAAAGRycy9kb3ducmV2LnhtbERPTWvCQBC9F/wPyxS81U0bqG3MKlIVeyoaNV6H7JgE&#10;s7Mhu8b033cLhd7m8T4nXQymET11rras4HkSgSAurK65VHA8bJ7eQDiPrLGxTAq+ycFiPnpIMdH2&#10;znvqM1+KEMIuQQWV920ipSsqMugmtiUO3MV2Bn2AXSl1h/cQbhr5EkWv0mDNoaHClj4qKq7ZzSj4&#10;ylf9+3a5tsNuerqcD1MTE+VKjR+H5QyEp8H/i//cnzrMj2P4fSZc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w+QM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Pr="00BE19B5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gramStart"/>
                        <w:r w:rsidRPr="00BE19B5">
                          <w:rPr>
                            <w:color w:val="FF0000"/>
                          </w:rPr>
                          <w:t>ε</w:t>
                        </w:r>
                        <w:proofErr w:type="gramEnd"/>
                      </w:p>
                      <w:p w:rsidR="0008350A" w:rsidRPr="00BE19B5" w:rsidRDefault="0008350A" w:rsidP="00E809C0">
                        <w:pPr>
                          <w:rPr>
                            <w:i/>
                            <w:iCs/>
                            <w:color w:val="FF0000"/>
                          </w:rPr>
                        </w:pPr>
                        <w:r w:rsidRPr="00BE19B5">
                          <w:rPr>
                            <w:i/>
                            <w:iCs/>
                            <w:color w:val="FF0000"/>
                          </w:rPr>
                          <w:t>E</w:t>
                        </w:r>
                      </w:p>
                      <w:p w:rsidR="0008350A" w:rsidRPr="00F4126A" w:rsidRDefault="0008350A" w:rsidP="0008350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</w:p>
                    </w:txbxContent>
                  </v:textbox>
                </v:shape>
                <v:shape id="Text Box 81" o:spid="_x0000_s1091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mNMMA&#10;AADcAAAADwAAAGRycy9kb3ducmV2LnhtbERPTWvCQBC9F/wPywje6kYt2sasIq3SnsRqjdchOybB&#10;7GzIrjH9992C4G0e73OSZWcq0VLjSssKRsMIBHFmdcm5gp/D5vkVhPPIGivLpOCXHCwXvacEY21v&#10;/E3t3ucihLCLUUHhfR1L6bKCDLqhrYkDd7aNQR9gk0vd4C2Em0qOo2gqDZYcGgqs6b2g7LK/GgXb&#10;9KN9+1ytbbebHc+nw8xMiFKlBv1uNQfhqfMP8d39pcP8yQv8Px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WmNM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BE19B5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BE19B5">
                          <w:rPr>
                            <w:color w:val="FF0000"/>
                          </w:rPr>
                          <w:t>ε</w:t>
                        </w:r>
                        <w:r>
                          <w:rPr>
                            <w:color w:val="FF0000"/>
                          </w:rPr>
                          <w:t xml:space="preserve">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/L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E86A5E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E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 w:rsidRPr="00BE19B5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="00E86A5E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proofErr w:type="gramEnd"/>
                        <w:r w:rsidR="00E86A5E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 w:rsidRPr="00BE19B5">
                          <w:rPr>
                            <w:color w:val="FF0000"/>
                          </w:rPr>
                          <w:t>ε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2" o:spid="_x0000_s1092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Dr8MA&#10;AADcAAAADwAAAGRycy9kb3ducmV2LnhtbERPTWvCQBC9F/wPywje6kal2sasIq3SnsRqjdchOybB&#10;7GzIrjH9992C4G0e73OSZWcq0VLjSssKRsMIBHFmdcm5gp/D5vkVhPPIGivLpOCXHCwXvacEY21v&#10;/E3t3ucihLCLUUHhfR1L6bKCDLqhrYkDd7aNQR9gk0vd4C2Em0qOo2gqDZYcGgqs6b2g7LK/GgXb&#10;9KN9+1ytbbebHc+nw8xMiFKlBv1uNQfhqfMP8d39pcP8yQv8Px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Dr8MAAADcAAAADwAAAAAAAAAAAAAAAACYAgAAZHJzL2Rv&#10;d25yZXYueG1sUEsFBgAAAAAEAAQA9QAAAIgDAAAAAA==&#10;" strokecolor="#d8d8d8">
                  <v:textbox>
                    <w:txbxContent>
                      <w:p w:rsidR="0008350A" w:rsidRPr="007C62E3" w:rsidRDefault="0008350A" w:rsidP="00E809C0">
                        <w:r w:rsidRPr="007C62E3">
                          <w:t>Substitute and Solve: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/A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= 270 </w:t>
                        </w:r>
                        <w:proofErr w:type="spell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/ 0.0144 in.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= 18,750 </w:t>
                        </w:r>
                        <w:proofErr w:type="spell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7C62E3" w:rsidRDefault="0008350A" w:rsidP="00BE19B5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=19,000 </w:t>
                        </w:r>
                        <w:proofErr w:type="spellStart"/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</w:rPr>
                        </w:pP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color w:val="FF0000"/>
                          </w:rPr>
                          <w:t xml:space="preserve">ε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/L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color w:val="FF0000"/>
                          </w:rPr>
                          <w:t xml:space="preserve">ε = 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075 in. / 100. </w:t>
                        </w:r>
                        <w:proofErr w:type="spellStart"/>
                        <w:proofErr w:type="gram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  <w:proofErr w:type="gram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x 12 in.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color w:val="FF0000"/>
                          </w:rPr>
                          <w:t xml:space="preserve">ε = 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0.000625 in</w:t>
                        </w:r>
                        <w:proofErr w:type="gram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./</w:t>
                        </w:r>
                        <w:proofErr w:type="gram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in.</w:t>
                        </w:r>
                      </w:p>
                      <w:p w:rsidR="0008350A" w:rsidRPr="007C62E3" w:rsidRDefault="0008350A" w:rsidP="000F0DE8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b/>
                            <w:bCs/>
                            <w:color w:val="FF0000"/>
                          </w:rPr>
                          <w:t xml:space="preserve">ε = 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0.00063 in</w:t>
                        </w:r>
                        <w:proofErr w:type="gramStart"/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./</w:t>
                        </w:r>
                        <w:proofErr w:type="gramEnd"/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in.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E </w:t>
                        </w:r>
                        <w:proofErr w:type="gram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= 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proofErr w:type="gram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/</w:t>
                        </w:r>
                        <w:r w:rsidRPr="007C62E3">
                          <w:rPr>
                            <w:color w:val="FF0000"/>
                          </w:rPr>
                          <w:t xml:space="preserve"> ε</w:t>
                        </w:r>
                      </w:p>
                      <w:p w:rsidR="0008350A" w:rsidRPr="007C62E3" w:rsidRDefault="0008350A" w:rsidP="00BE19B5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E= 18,750 </w:t>
                        </w:r>
                        <w:proofErr w:type="spell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 xml:space="preserve"> / 0.000625 in</w:t>
                        </w:r>
                        <w:proofErr w:type="gramStart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./</w:t>
                        </w:r>
                        <w:proofErr w:type="gramEnd"/>
                        <w:r w:rsidRPr="007C62E3">
                          <w:rPr>
                            <w:color w:val="FF0000"/>
                            <w:sz w:val="20"/>
                            <w:szCs w:val="20"/>
                          </w:rPr>
                          <w:t>in.</w:t>
                        </w:r>
                      </w:p>
                      <w:p w:rsidR="0008350A" w:rsidRPr="007C62E3" w:rsidRDefault="0008350A" w:rsidP="00BE19B5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E = 3.0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.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7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7C62E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3" o:spid="_x0000_s1093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E = 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3.0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.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7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in.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rect id="Rectangle 84" o:spid="_x0000_s1094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85" o:spid="_x0000_s1095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sMcUA&#10;AADcAAAADwAAAGRycy9kb3ducmV2LnhtbESPzW7CQAyE75V4h5WRuJUNRSoQWBCiVO2p4p+rlTVJ&#10;RNYbZbchffv6UKk3WzOe+bxYda5SLTWh9GxgNExAEWfelpwbOB3fn6egQkS2WHkmAz8UYLXsPS0w&#10;tf7Be2oPMVcSwiFFA0WMdap1yApyGIa+Jhbt5huHUdYm17bBh4S7Sr8kyat2WLI0FFjTpqDsfvh2&#10;Br4ub+3sY7313W5yvl2PEzcmuhgz6HfrOahIXfw3/11/WsEfC6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CKwxxQAAANwAAAAPAAAAAAAAAAAAAAAAAJgCAABkcnMv&#10;ZG93bnJldi54bWxQSwUGAAAAAAQABAD1AAAAigMAAAAA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Pr="00E809C0" w:rsidRDefault="00AC606F" w:rsidP="00E809C0">
      <w:pPr>
        <w:rPr>
          <w:sz w:val="16"/>
          <w:szCs w:val="16"/>
        </w:rPr>
      </w:pPr>
    </w:p>
    <w:p w:rsidR="00AC606F" w:rsidRDefault="00E86A5E" w:rsidP="00E809C0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1623060</wp:posOffset>
                </wp:positionV>
                <wp:extent cx="631190" cy="334010"/>
                <wp:effectExtent l="0" t="3810" r="0" b="0"/>
                <wp:wrapNone/>
                <wp:docPr id="12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7227C3" w:rsidRDefault="0008350A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227C3"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.0 </w:t>
                            </w:r>
                            <w:r w:rsidRPr="007227C3">
                              <w:rPr>
                                <w:color w:val="FF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96" type="#_x0000_t202" style="position:absolute;margin-left:226.3pt;margin-top:127.8pt;width:49.7pt;height:2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BH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" filled="f" stroked="f">
                <v:textbox>
                  <w:txbxContent>
                    <w:p w:rsidR="0008350A" w:rsidRPr="007227C3" w:rsidRDefault="0008350A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227C3"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.0 </w:t>
                      </w:r>
                      <w:proofErr w:type="gramStart"/>
                      <w:r w:rsidRPr="007227C3">
                        <w:rPr>
                          <w:color w:val="FF0000"/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1830070</wp:posOffset>
                </wp:positionV>
                <wp:extent cx="812800" cy="421640"/>
                <wp:effectExtent l="0" t="1270" r="0" b="0"/>
                <wp:wrapNone/>
                <wp:docPr id="12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7227C3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  <w:r w:rsidRPr="007227C3"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27C3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97" type="#_x0000_t202" style="position:absolute;margin-left:206pt;margin-top:144.1pt;width:64pt;height:3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" filled="f" stroked="f">
                <v:textbox>
                  <w:txbxContent>
                    <w:p w:rsidR="0008350A" w:rsidRPr="007227C3" w:rsidRDefault="000835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</w:t>
                      </w:r>
                      <w:r w:rsidRPr="007227C3">
                        <w:rPr>
                          <w:sz w:val="20"/>
                          <w:szCs w:val="20"/>
                        </w:rPr>
                        <w:t>25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227C3"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2053590</wp:posOffset>
                </wp:positionV>
                <wp:extent cx="86995" cy="198120"/>
                <wp:effectExtent l="57150" t="5715" r="8255" b="34290"/>
                <wp:wrapNone/>
                <wp:docPr id="126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136.5pt;margin-top:161.7pt;width:6.85pt;height:15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383540</wp:posOffset>
                </wp:positionV>
                <wp:extent cx="525145" cy="365760"/>
                <wp:effectExtent l="635" t="2540" r="0" b="3175"/>
                <wp:wrapNone/>
                <wp:docPr id="125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B932E0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32E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B932E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98" type="#_x0000_t202" style="position:absolute;margin-left:177.8pt;margin-top:30.2pt;width:41.35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" filled="f" stroked="f">
                <v:textbox>
                  <w:txbxContent>
                    <w:p w:rsidR="0008350A" w:rsidRPr="00B932E0" w:rsidRDefault="0008350A">
                      <w:pPr>
                        <w:rPr>
                          <w:sz w:val="20"/>
                          <w:szCs w:val="20"/>
                        </w:rPr>
                      </w:pPr>
                      <w:r w:rsidRPr="00B932E0">
                        <w:rPr>
                          <w:sz w:val="20"/>
                          <w:szCs w:val="20"/>
                        </w:rPr>
                        <w:t>P</w:t>
                      </w:r>
                      <w:r w:rsidRPr="00B932E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597535</wp:posOffset>
                </wp:positionV>
                <wp:extent cx="63500" cy="146685"/>
                <wp:effectExtent l="5715" t="35560" r="54610" b="8255"/>
                <wp:wrapNone/>
                <wp:docPr id="124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179.7pt;margin-top:47.05pt;width:5pt;height:11.5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aBPwIAAG4EAAAOAAAAZHJzL2Uyb0RvYy54bWysVMGO2jAQvVfqP1i+QxI2U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1440815</wp:posOffset>
                </wp:positionV>
                <wp:extent cx="516890" cy="301625"/>
                <wp:effectExtent l="635" t="2540" r="0" b="635"/>
                <wp:wrapNone/>
                <wp:docPr id="12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Pr="00B932E0" w:rsidRDefault="000835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32E0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32E0">
                              <w:rPr>
                                <w:sz w:val="20"/>
                                <w:szCs w:val="20"/>
                              </w:rPr>
                              <w:t>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99" type="#_x0000_t202" style="position:absolute;margin-left:159.05pt;margin-top:113.45pt;width:40.7pt;height:23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Wv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" filled="f" stroked="f">
                <v:textbox>
                  <w:txbxContent>
                    <w:p w:rsidR="0008350A" w:rsidRPr="00B932E0" w:rsidRDefault="0008350A">
                      <w:pPr>
                        <w:rPr>
                          <w:sz w:val="20"/>
                          <w:szCs w:val="20"/>
                        </w:rPr>
                      </w:pPr>
                      <w:r w:rsidRPr="00B932E0">
                        <w:rPr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32E0">
                        <w:rPr>
                          <w:sz w:val="20"/>
                          <w:szCs w:val="20"/>
                        </w:rPr>
                        <w:t>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1623060</wp:posOffset>
                </wp:positionV>
                <wp:extent cx="90805" cy="207010"/>
                <wp:effectExtent l="11430" t="13335" r="12065" b="8255"/>
                <wp:wrapNone/>
                <wp:docPr id="121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219.15pt;margin-top:127.8pt;width:7.15pt;height:16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744220</wp:posOffset>
                </wp:positionV>
                <wp:extent cx="95885" cy="1356995"/>
                <wp:effectExtent l="236855" t="0" r="238760" b="0"/>
                <wp:wrapNone/>
                <wp:docPr id="120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59559">
                          <a:off x="0" y="0"/>
                          <a:ext cx="95885" cy="135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158.15pt;margin-top:58.6pt;width:7.55pt;height:106.85pt;rotation:126654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11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79" y="4783"/>
                          <a:chExt cx="9504" cy="6687"/>
                        </a:xfrm>
                      </wpg:grpSpPr>
                      <wps:wsp>
                        <wps:cNvPr id="11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79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294" cy="2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 = 30,</w:t>
                              </w:r>
                              <w:r w:rsidRPr="00C423A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000,000</w:t>
                              </w:r>
                              <w:r w:rsidRPr="00C423A6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F0DE8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lbf</w:t>
                              </w:r>
                              <w:r w:rsidRPr="00B932E0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/in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C10D8"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  <w:r w:rsidRPr="006C10D8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w = 1.25 in.</w:t>
                              </w:r>
                            </w:p>
                            <w:p w:rsidR="0008350A" w:rsidRPr="00B85E2B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t = 3 in.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 = 20 ft</w:t>
                              </w:r>
                            </w:p>
                            <w:p w:rsidR="0008350A" w:rsidRDefault="0008350A" w:rsidP="00B932E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0.001200</w:t>
                              </w:r>
                            </w:p>
                            <w:p w:rsidR="0008350A" w:rsidRDefault="0008350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519"/>
                            <a:ext cx="2130" cy="1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</w:p>
                            <w:p w:rsidR="0008350A" w:rsidRPr="0008350A" w:rsidRDefault="0008350A" w:rsidP="00E809C0">
                              <w:pP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08350A" w:rsidRPr="00F4126A" w:rsidRDefault="0008350A" w:rsidP="0008350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Pr="00BE19B5" w:rsidRDefault="0008350A" w:rsidP="00B932E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/L</w:t>
                              </w:r>
                            </w:p>
                            <w:p w:rsidR="0008350A" w:rsidRDefault="0008350A" w:rsidP="00B932E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Default="0008350A" w:rsidP="00B932E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  <w:p w:rsidR="0008350A" w:rsidRDefault="0008350A" w:rsidP="00B932E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B932E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 =</w:t>
                              </w:r>
                              <w:r w:rsidRPr="00BE19B5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6A5E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E86A5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w x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5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Pr="00F4126A" w:rsidRDefault="0008350A" w:rsidP="00797C8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 =</w:t>
                              </w:r>
                              <w:r w:rsidRPr="00BE19B5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4DF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σ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BE19B5">
                                <w:rPr>
                                  <w:color w:val="FF0000"/>
                                </w:rPr>
                                <w:t xml:space="preserve"> ε</w:t>
                              </w:r>
                            </w:p>
                            <w:p w:rsidR="0008350A" w:rsidRPr="00E6320A" w:rsidRDefault="0008350A" w:rsidP="00E809C0">
                              <w:r w:rsidRPr="00797C81">
                                <w:rPr>
                                  <w:position w:val="-56"/>
                                </w:rPr>
                                <w:object w:dxaOrig="3100" w:dyaOrig="960">
                                  <v:shape id="_x0000_i1027" type="#_x0000_t75" style="width:154.1pt;height:47.5pt" o:ole="">
                                    <v:imagedata r:id="rId15" o:title=""/>
                                  </v:shape>
                                  <o:OLEObject Type="Embed" ProgID="Equation.DSMT4" ShapeID="_x0000_i1027" DrawAspect="Content" ObjectID="_1421667220" r:id="rId16"/>
                                </w:object>
                              </w:r>
                              <w:r w:rsidRPr="0008350A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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36,000 lbf/in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8350A" w:rsidRDefault="0008350A" w:rsidP="00797C8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  <w:p w:rsidR="0008350A" w:rsidRDefault="0008350A" w:rsidP="00E809C0">
                              <w:r w:rsidRPr="00797C81">
                                <w:rPr>
                                  <w:position w:val="-28"/>
                                </w:rPr>
                                <w:object w:dxaOrig="3140" w:dyaOrig="660">
                                  <v:shape id="_x0000_i1029" type="#_x0000_t75" style="width:157.7pt;height:32.4pt" o:ole="">
                                    <v:imagedata r:id="rId17" o:title=""/>
                                  </v:shape>
                                  <o:OLEObject Type="Embed" ProgID="Equation.DSMT4" ShapeID="_x0000_i1029" DrawAspect="Content" ObjectID="_1421667221" r:id="rId18"/>
                                </w:object>
                              </w:r>
                            </w:p>
                            <w:p w:rsidR="0008350A" w:rsidRPr="002A7FAC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2A7FAC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135,000 lbf = </w:t>
                              </w:r>
                              <w:r w:rsidRPr="002A7FAC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140,000 lbf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BE19B5" w:rsidRDefault="0008350A" w:rsidP="00797C8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/L</w:t>
                              </w:r>
                            </w:p>
                            <w:p w:rsidR="0008350A" w:rsidRDefault="0008350A" w:rsidP="00797C81">
                              <w:r w:rsidRPr="00797C81">
                                <w:rPr>
                                  <w:position w:val="-56"/>
                                </w:rPr>
                                <w:object w:dxaOrig="3000" w:dyaOrig="960">
                                  <v:shape id="_x0000_i1031" type="#_x0000_t75" style="width:149.75pt;height:47.5pt" o:ole="">
                                    <v:imagedata r:id="rId19" o:title=""/>
                                  </v:shape>
                                  <o:OLEObject Type="Embed" ProgID="Equation.DSMT4" ShapeID="_x0000_i1031" DrawAspect="Content" ObjectID="_1421667222" r:id="rId20"/>
                                </w:object>
                              </w:r>
                            </w:p>
                            <w:p w:rsidR="0008350A" w:rsidRPr="000F0DE8" w:rsidRDefault="0008350A" w:rsidP="00797C81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0F0DE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δ= 0.29 in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Default="00E86A5E" w:rsidP="00797C8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36,000 lbf/in.</w:t>
                              </w:r>
                              <w:r w:rsidR="0008350A" w:rsidRPr="006C10D8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Default="0008350A" w:rsidP="00797C8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 = 140,000 lbf</w:t>
                              </w:r>
                            </w:p>
                            <w:p w:rsidR="0008350A" w:rsidRPr="00F4126A" w:rsidRDefault="0008350A" w:rsidP="00797C81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0.29 in.</w:t>
                              </w: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4000F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12,000lbf/ft</w:t>
                              </w:r>
                              <w:r w:rsidRPr="004000F8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7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" o:spid="_x0000_s1100" style="width:475.2pt;height:334.35pt;mso-position-horizontal-relative:char;mso-position-vertical-relative:line" coordorigin="1479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">
                <v:rect id="Rectangle 87" o:spid="_x0000_s1101" style="position:absolute;left:1479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    <v:shape id="Text Box 88" o:spid="_x0000_s1102" type="#_x0000_t202" style="position:absolute;left:1576;top:5372;width:229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iIMEA&#10;AADcAAAADwAAAGRycy9kb3ducmV2LnhtbERPS4vCMBC+C/sfwix401SFVbtGER+4J/HtdWjGtmwz&#10;KU2s3X+/EQRv8/E9ZzJrTCFqqlxuWUGvG4EgTqzOOVVwOq47IxDOI2ssLJOCP3Iwm360Jhhr++A9&#10;1QefihDCLkYFmfdlLKVLMjLourYkDtzNVgZ9gFUqdYWPEG4K2Y+iL2kw59CQYUmLjJLfw90o2F6W&#10;9XgzX9lmNzzfrsehGRBdlGp/NvNvEJ4a/xa/3D86zO8N4PlMuE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ZYiDBAAAA3AAAAA8AAAAAAAAAAAAAAAAAmAIAAGRycy9kb3du&#10;cmV2LnhtbFBLBQYAAAAABAAEAPUAAACGAwAAAAA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E =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30,</w:t>
                        </w:r>
                        <w:r w:rsidRPr="00C423A6">
                          <w:rPr>
                            <w:color w:val="FF0000"/>
                            <w:sz w:val="20"/>
                            <w:szCs w:val="20"/>
                          </w:rPr>
                          <w:t>000,000</w:t>
                        </w:r>
                        <w:r w:rsidRPr="00C423A6">
                          <w:rPr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0DE8">
                          <w:rPr>
                            <w:color w:val="FF0000"/>
                            <w:sz w:val="16"/>
                            <w:szCs w:val="16"/>
                          </w:rPr>
                          <w:t>lbf</w:t>
                        </w:r>
                        <w:proofErr w:type="spellEnd"/>
                        <w:proofErr w:type="gramEnd"/>
                        <w:r w:rsidRPr="00B932E0">
                          <w:rPr>
                            <w:color w:val="FF0000"/>
                            <w:sz w:val="16"/>
                            <w:szCs w:val="16"/>
                          </w:rPr>
                          <w:t>/in</w:t>
                        </w: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.</w:t>
                        </w:r>
                        <w:r w:rsidRPr="006C10D8"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 w:rsidRPr="006C10D8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w = 1.25 in.</w:t>
                        </w:r>
                      </w:p>
                      <w:p w:rsidR="0008350A" w:rsidRPr="00B85E2B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t = 3 in.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L = 20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</w:p>
                      <w:p w:rsidR="0008350A" w:rsidRDefault="0008350A" w:rsidP="00B932E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BE19B5">
                          <w:rPr>
                            <w:color w:val="FF0000"/>
                          </w:rPr>
                          <w:t>ε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0.001200</w:t>
                        </w:r>
                      </w:p>
                      <w:p w:rsidR="0008350A" w:rsidRDefault="0008350A"/>
                    </w:txbxContent>
                  </v:textbox>
                </v:shape>
                <v:shape id="Text Box 89" o:spid="_x0000_s1103" type="#_x0000_t202" style="position:absolute;left:1576;top:7519;width:2130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D6VMMA&#10;AADcAAAADwAAAGRycy9kb3ducmV2LnhtbERPS2vCQBC+C/6HZQq9mY22VE2zitiWehJfTa9DdkyC&#10;2dmQ3cb033eFgrf5+J6TLntTi45aV1lWMI5iEMS51RUXCk7Hj9EMhPPIGmvLpOCXHCwXw0GKibZX&#10;3lN38IUIIewSVFB63yRSurwkgy6yDXHgzrY16ANsC6lbvIZwU8tJHL9IgxWHhhIbWpeUXw4/RsE2&#10;e+vmn6t32++mX+fv49Q8EWVKPT70q1cQnnp/F/+7NzrMHz/D7Z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D6VM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A </w:t>
                        </w:r>
                      </w:p>
                      <w:p w:rsidR="0008350A" w:rsidRPr="0008350A" w:rsidRDefault="0008350A" w:rsidP="00E809C0">
                        <w:pP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</w:p>
                      <w:p w:rsidR="0008350A" w:rsidRPr="00F4126A" w:rsidRDefault="0008350A" w:rsidP="0008350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</w:p>
                    </w:txbxContent>
                  </v:textbox>
                </v:shape>
                <v:shape id="Text Box 90" o:spid="_x0000_s1104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fz8MA&#10;AADcAAAADwAAAGRycy9kb3ducmV2LnhtbERPS2vCQBC+C/6HZQq9mY2WVk2zitiWehJfTa9DdkyC&#10;2dmQ3cb033eFgrf5+J6TLntTi45aV1lWMI5iEMS51RUXCk7Hj9EMhPPIGmvLpOCXHCwXw0GKibZX&#10;3lN38IUIIewSVFB63yRSurwkgy6yDXHgzrY16ANsC6lbvIZwU8tJHL9IgxWHhhIbWpeUXw4/RsE2&#10;e+vmn6t32++mX+fv49Q8EWVKPT70q1cQnnp/F/+7NzrMHz/D7Z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xfz8MAAADc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Pr="00BE19B5" w:rsidRDefault="0008350A" w:rsidP="00B932E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BE19B5">
                          <w:rPr>
                            <w:color w:val="FF0000"/>
                          </w:rPr>
                          <w:t>ε</w:t>
                        </w:r>
                        <w:r>
                          <w:rPr>
                            <w:color w:val="FF0000"/>
                          </w:rPr>
                          <w:t xml:space="preserve">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/L</w:t>
                        </w:r>
                      </w:p>
                      <w:p w:rsidR="0008350A" w:rsidRDefault="0008350A" w:rsidP="00B932E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Default="0008350A" w:rsidP="00B932E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  <w:p w:rsidR="0008350A" w:rsidRDefault="0008350A" w:rsidP="00B932E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B932E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E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 w:rsidRPr="00BE19B5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="00E86A5E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proofErr w:type="gramEnd"/>
                        <w:r w:rsidR="00E86A5E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 w:rsidRPr="00BE19B5">
                          <w:rPr>
                            <w:color w:val="FF0000"/>
                          </w:rPr>
                          <w:t>ε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w x t</w:t>
                        </w:r>
                      </w:p>
                    </w:txbxContent>
                  </v:textbox>
                </v:shape>
                <v:shape id="Text Box 91" o:spid="_x0000_s1105" type="#_x0000_t202" style="position:absolute;left:7515;top:5171;width:3341;height:5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BuMEA&#10;AADcAAAADwAAAGRycy9kb3ducmV2LnhtbERPS4vCMBC+C/6HMMLe1tRd8FGNIquLnsS316EZ22Iz&#10;KU221n9vhAVv8/E9ZzJrTCFqqlxuWUGvG4EgTqzOOVVwPPx+DkE4j6yxsEwKHuRgNm23Jhhre+cd&#10;1XufihDCLkYFmfdlLKVLMjLourYkDtzVVgZ9gFUqdYX3EG4K+RVFfWkw59CQYUk/GSW3/Z9RsDkv&#10;6tFqvrTNdnC6Xg4D8010Vuqj08zHIDw1/i3+d691mN/rw+uZcIG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uwbjBAAAA3AAAAA8AAAAAAAAAAAAAAAAAmAIAAGRycy9kb3du&#10;cmV2LnhtbFBLBQYAAAAABAAEAPUAAACGAwAAAAA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Pr="00F4126A" w:rsidRDefault="0008350A" w:rsidP="00797C8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E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 w:rsidRPr="00BE19B5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Pr="00B84DF8">
                          <w:rPr>
                            <w:color w:val="FF0000"/>
                            <w:sz w:val="20"/>
                            <w:szCs w:val="20"/>
                          </w:rPr>
                          <w:t>σ</w:t>
                        </w:r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 w:rsidRPr="00BE19B5">
                          <w:rPr>
                            <w:color w:val="FF0000"/>
                          </w:rPr>
                          <w:t xml:space="preserve"> ε</w:t>
                        </w:r>
                      </w:p>
                      <w:p w:rsidR="0008350A" w:rsidRPr="00E6320A" w:rsidRDefault="0008350A" w:rsidP="00E809C0">
                        <w:r w:rsidRPr="00797C81">
                          <w:rPr>
                            <w:position w:val="-56"/>
                          </w:rPr>
                          <w:object w:dxaOrig="3100" w:dyaOrig="960">
                            <v:shape id="_x0000_i1025" type="#_x0000_t75" style="width:153.75pt;height:47.25pt" o:ole="">
                              <v:imagedata r:id="rId21" o:title=""/>
                            </v:shape>
                            <o:OLEObject Type="Embed" ProgID="Equation.DSMT4" ShapeID="_x0000_i1025" DrawAspect="Content" ObjectID="_1404634106" r:id="rId22"/>
                          </w:object>
                        </w:r>
                        <w:r w:rsidRPr="0008350A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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36,000 </w:t>
                        </w:r>
                        <w:proofErr w:type="spellStart"/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/in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.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8350A" w:rsidRDefault="0008350A" w:rsidP="00797C8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  <w:p w:rsidR="0008350A" w:rsidRDefault="0008350A" w:rsidP="00E809C0">
                        <w:r w:rsidRPr="00797C81">
                          <w:rPr>
                            <w:position w:val="-28"/>
                          </w:rPr>
                          <w:object w:dxaOrig="3140" w:dyaOrig="660">
                            <v:shape id="_x0000_i1026" type="#_x0000_t75" style="width:157.5pt;height:32.25pt" o:ole="">
                              <v:imagedata r:id="rId23" o:title=""/>
                            </v:shape>
                            <o:OLEObject Type="Embed" ProgID="Equation.DSMT4" ShapeID="_x0000_i1026" DrawAspect="Content" ObjectID="_1404634107" r:id="rId24"/>
                          </w:object>
                        </w:r>
                      </w:p>
                      <w:p w:rsidR="0008350A" w:rsidRPr="002A7FAC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Pr="002A7FAC">
                          <w:rPr>
                            <w:color w:val="FF0000"/>
                            <w:sz w:val="20"/>
                            <w:szCs w:val="20"/>
                          </w:rPr>
                          <w:t xml:space="preserve"> = 135,000 </w:t>
                        </w:r>
                        <w:proofErr w:type="spellStart"/>
                        <w:r w:rsidRPr="002A7FAC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Pr="002A7FAC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 w:rsidRPr="002A7FAC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140,000 </w:t>
                        </w:r>
                        <w:proofErr w:type="spellStart"/>
                        <w:r w:rsidRPr="002A7FAC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BE19B5" w:rsidRDefault="0008350A" w:rsidP="00797C8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BE19B5">
                          <w:rPr>
                            <w:color w:val="FF0000"/>
                          </w:rPr>
                          <w:t>ε</w:t>
                        </w:r>
                        <w:r>
                          <w:rPr>
                            <w:color w:val="FF0000"/>
                          </w:rPr>
                          <w:t xml:space="preserve">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/L</w:t>
                        </w:r>
                      </w:p>
                      <w:p w:rsidR="0008350A" w:rsidRDefault="0008350A" w:rsidP="00797C81">
                        <w:r w:rsidRPr="00797C81">
                          <w:rPr>
                            <w:position w:val="-56"/>
                          </w:rPr>
                          <w:object w:dxaOrig="3000" w:dyaOrig="960">
                            <v:shape id="_x0000_i1027" type="#_x0000_t75" style="width:150pt;height:47.25pt" o:ole="">
                              <v:imagedata r:id="rId25" o:title=""/>
                            </v:shape>
                            <o:OLEObject Type="Embed" ProgID="Equation.DSMT4" ShapeID="_x0000_i1027" DrawAspect="Content" ObjectID="_1404634108" r:id="rId26"/>
                          </w:object>
                        </w:r>
                      </w:p>
                      <w:p w:rsidR="0008350A" w:rsidRPr="000F0DE8" w:rsidRDefault="0008350A" w:rsidP="00797C81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0F0DE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δ= 0.29 in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92" o:spid="_x0000_s1106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yj8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90b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Ayj8MAAADcAAAADwAAAAAAAAAAAAAAAACYAgAAZHJzL2Rv&#10;d25yZXYueG1sUEsFBgAAAAAEAAQA9QAAAIgDAAAAAA==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Default="00E86A5E" w:rsidP="00797C8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 = 36,000 </w:t>
                        </w:r>
                        <w:proofErr w:type="spellStart"/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="0008350A" w:rsidRPr="006C10D8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Default="0008350A" w:rsidP="00797C8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F = 140,000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  <w:p w:rsidR="0008350A" w:rsidRPr="00F4126A" w:rsidRDefault="0008350A" w:rsidP="00797C81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0.29 in.</w:t>
                        </w:r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12,000lbf/ft</w:t>
                        </w:r>
                        <w:r w:rsidRPr="004000F8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rect id="Rectangle 93" o:spid="_x0000_s1107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94" o:spid="_x0000_s1108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VysEA&#10;AADcAAAADwAAAGRycy9kb3ducmV2LnhtbERPS4vCMBC+C/6HMMLeNNWFVatRRF3Wk/j2OjRjW2wm&#10;pcnW+u83C4K3+fieM503phA1VS63rKDfi0AQJ1bnnCo4Hb+7IxDOI2ssLJOCJzmYz9qtKcbaPnhP&#10;9cGnIoSwi1FB5n0ZS+mSjAy6ni2JA3ezlUEfYJVKXeEjhJtCDqLoSxrMOTRkWNIyo+R++DUKtpdV&#10;Pf5ZrG2zG55v1+PQfBJdlProNIsJCE+Nf4tf7o0O8/tj+H8mX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xVcrBAAAA3AAAAA8AAAAAAAAAAAAAAAAAmAIAAGRycy9kb3du&#10;cmV2LnhtbFBLBQYAAAAABAAEAPUAAACGAwAAAAA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Default="00E86A5E" w:rsidP="00E809C0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1824990</wp:posOffset>
                </wp:positionV>
                <wp:extent cx="487680" cy="556895"/>
                <wp:effectExtent l="0" t="0" r="0" b="0"/>
                <wp:wrapNone/>
                <wp:docPr id="11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3/8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109" type="#_x0000_t202" style="position:absolute;margin-left:122.1pt;margin-top:143.7pt;width:38.4pt;height:4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02AuQIAAMQ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" filled="f" stroked="f">
                <v:textbox>
                  <w:txbxContent>
                    <w:p w:rsidR="0008350A" w:rsidRDefault="0008350A">
                      <w:proofErr w:type="gramStart"/>
                      <w:r>
                        <w:t>3/8 in.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2564130</wp:posOffset>
                </wp:positionV>
                <wp:extent cx="770890" cy="620395"/>
                <wp:effectExtent l="0" t="1905" r="0" b="0"/>
                <wp:wrapNone/>
                <wp:docPr id="10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225 lbf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110" type="#_x0000_t202" style="position:absolute;margin-left:214.15pt;margin-top:201.9pt;width:60.7pt;height:4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itug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" filled="f" stroked="f">
                <v:textbox>
                  <w:txbxContent>
                    <w:p w:rsidR="0008350A" w:rsidRDefault="0008350A">
                      <w:r>
                        <w:t xml:space="preserve">225 </w:t>
                      </w:r>
                      <w:proofErr w:type="spellStart"/>
                      <w: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2564130</wp:posOffset>
                </wp:positionV>
                <wp:extent cx="1081405" cy="683895"/>
                <wp:effectExtent l="0" t="1905" r="4445" b="0"/>
                <wp:wrapNone/>
                <wp:docPr id="10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225 lbf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111" type="#_x0000_t202" style="position:absolute;margin-left:129pt;margin-top:201.9pt;width:85.15pt;height:5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/zvQIAAMU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" filled="f" stroked="f">
                <v:textbox>
                  <w:txbxContent>
                    <w:p w:rsidR="0008350A" w:rsidRDefault="0008350A">
                      <w:r>
                        <w:t xml:space="preserve">225 </w:t>
                      </w:r>
                      <w:proofErr w:type="spellStart"/>
                      <w: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1824990</wp:posOffset>
                </wp:positionV>
                <wp:extent cx="681355" cy="501650"/>
                <wp:effectExtent l="0" t="0" r="0" b="0"/>
                <wp:wrapNone/>
                <wp:docPr id="107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3/16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112" type="#_x0000_t202" style="position:absolute;margin-left:225.4pt;margin-top:143.7pt;width:53.65pt;height: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mJvAIAAMQ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" filled="f" stroked="f">
                <v:textbox>
                  <w:txbxContent>
                    <w:p w:rsidR="0008350A" w:rsidRDefault="0008350A">
                      <w:proofErr w:type="gramStart"/>
                      <w:r>
                        <w:t>3/16 in.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1554480</wp:posOffset>
                </wp:positionV>
                <wp:extent cx="620395" cy="604520"/>
                <wp:effectExtent l="635" t="1905" r="0" b="3175"/>
                <wp:wrapNone/>
                <wp:docPr id="10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40. 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113" type="#_x0000_t202" style="position:absolute;margin-left:170.3pt;margin-top:122.4pt;width:48.8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kfvA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" filled="f" stroked="f">
                <v:textbox>
                  <w:txbxContent>
                    <w:p w:rsidR="0008350A" w:rsidRDefault="0008350A">
                      <w:r>
                        <w:t xml:space="preserve">40. </w:t>
                      </w:r>
                      <w:proofErr w:type="spellStart"/>
                      <w:proofErr w:type="gramStart"/>
                      <w:r>
                        <w:t>ft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958215</wp:posOffset>
                </wp:positionV>
                <wp:extent cx="580390" cy="405765"/>
                <wp:effectExtent l="0" t="0" r="3810" b="0"/>
                <wp:wrapNone/>
                <wp:docPr id="10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14" type="#_x0000_t202" style="position:absolute;margin-left:209.75pt;margin-top:75.45pt;width:45.7pt;height: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h1uQIAAMQ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" filled="f" stroked="f">
                <v:textbox>
                  <w:txbxContent>
                    <w:p w:rsidR="0008350A" w:rsidRDefault="0008350A">
                      <w: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958215</wp:posOffset>
                </wp:positionV>
                <wp:extent cx="437515" cy="278130"/>
                <wp:effectExtent l="1270" t="0" r="0" b="1905"/>
                <wp:wrapNone/>
                <wp:docPr id="10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115" type="#_x0000_t202" style="position:absolute;margin-left:135.85pt;margin-top:75.45pt;width:34.4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R2vg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" filled="f" stroked="f">
                <v:textbox>
                  <w:txbxContent>
                    <w:p w:rsidR="0008350A" w:rsidRDefault="0008350A">
                      <w: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1315720</wp:posOffset>
                </wp:positionV>
                <wp:extent cx="0" cy="1193165"/>
                <wp:effectExtent l="52705" t="10795" r="61595" b="15240"/>
                <wp:wrapNone/>
                <wp:docPr id="103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3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225.4pt;margin-top:103.6pt;width:0;height:93.95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1315720</wp:posOffset>
                </wp:positionV>
                <wp:extent cx="0" cy="1193165"/>
                <wp:effectExtent l="57150" t="10795" r="57150" b="15240"/>
                <wp:wrapNone/>
                <wp:docPr id="102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3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151.5pt;margin-top:103.6pt;width:0;height:93.9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UXNQIAAGE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8855710"/>
                <wp:effectExtent l="9525" t="9525" r="13335" b="12065"/>
                <wp:docPr id="2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8855710"/>
                          <a:chOff x="1453" y="4783"/>
                          <a:chExt cx="9504" cy="6687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3/8 in.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3/16 in.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 w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0.10 in.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 w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 0.25 in.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F=  225 lbf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L= 40. ft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πd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 4</w:t>
                              </w:r>
                            </w:p>
                            <w:p w:rsidR="0008350A" w:rsidRPr="00BE19B5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/L</w:t>
                              </w:r>
                            </w:p>
                            <w:p w:rsidR="0008350A" w:rsidRPr="00F4126A" w:rsidRDefault="0008350A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 =</w:t>
                              </w:r>
                              <w:r w:rsidRPr="00BE19B5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6A5E"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E86A5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BE19B5">
                                <w:rPr>
                                  <w:color w:val="FF0000"/>
                                </w:rPr>
                                <w:t>ε</w:t>
                              </w:r>
                            </w:p>
                            <w:p w:rsidR="0008350A" w:rsidRDefault="00E86A5E" w:rsidP="007A3B0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/A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Default="0008350A" w:rsidP="00E809C0">
                              <w:r w:rsidRPr="007A3B03">
                                <w:rPr>
                                  <w:position w:val="-24"/>
                                </w:rPr>
                                <w:object w:dxaOrig="1579" w:dyaOrig="760">
                                  <v:shape id="_x0000_i1033" type="#_x0000_t75" style="width:68.4pt;height:33.85pt" o:ole="">
                                    <v:imagedata r:id="rId27" o:title=""/>
                                  </v:shape>
                                  <o:OLEObject Type="Embed" ProgID="Equation.DSMT4" ShapeID="_x0000_i1033" DrawAspect="Content" ObjectID="_1421667223" r:id="rId28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12"/>
                                </w:rPr>
                                <w:object w:dxaOrig="1600" w:dyaOrig="400">
                                  <v:shape id="_x0000_i1035" type="#_x0000_t75" style="width:67.7pt;height:17.3pt" o:ole="">
                                    <v:imagedata r:id="rId29" o:title=""/>
                                  </v:shape>
                                  <o:OLEObject Type="Embed" ProgID="Equation.DSMT4" ShapeID="_x0000_i1035" DrawAspect="Content" ObjectID="_1421667224" r:id="rId30"/>
                                </w:object>
                              </w:r>
                            </w:p>
                            <w:p w:rsidR="0008350A" w:rsidRDefault="0008350A" w:rsidP="00E809C0">
                              <w:r w:rsidRPr="00FF50CB">
                                <w:rPr>
                                  <w:position w:val="-30"/>
                                </w:rPr>
                                <w:object w:dxaOrig="1760" w:dyaOrig="700">
                                  <v:shape id="_x0000_i1037" type="#_x0000_t75" style="width:68.4pt;height:28.8pt" o:ole="">
                                    <v:imagedata r:id="rId31" o:title=""/>
                                  </v:shape>
                                  <o:OLEObject Type="Embed" ProgID="Equation.DSMT4" ShapeID="_x0000_i1037" DrawAspect="Content" ObjectID="_1421667225" r:id="rId32"/>
                                </w:object>
                              </w:r>
                            </w:p>
                            <w:p w:rsidR="0008350A" w:rsidRDefault="0008350A" w:rsidP="00E809C0">
                              <w:r w:rsidRPr="006C10D8">
                                <w:rPr>
                                  <w:position w:val="-26"/>
                                </w:rPr>
                                <w:object w:dxaOrig="1660" w:dyaOrig="660">
                                  <v:shape id="_x0000_i1039" type="#_x0000_t75" style="width:67.7pt;height:26.65pt" o:ole="">
                                    <v:imagedata r:id="rId33" o:title=""/>
                                  </v:shape>
                                  <o:OLEObject Type="Embed" ProgID="Equation.DSMT4" ShapeID="_x0000_i1039" DrawAspect="Content" ObjectID="_1421667226" r:id="rId34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56"/>
                                </w:rPr>
                                <w:object w:dxaOrig="1840" w:dyaOrig="960">
                                  <v:shape id="_x0000_i1041" type="#_x0000_t75" style="width:74.15pt;height:37.45pt" o:ole="">
                                    <v:imagedata r:id="rId35" o:title=""/>
                                  </v:shape>
                                  <o:OLEObject Type="Embed" ProgID="Equation.DSMT4" ShapeID="_x0000_i1041" DrawAspect="Content" ObjectID="_1421667227" r:id="rId36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24"/>
                                </w:rPr>
                                <w:object w:dxaOrig="1719" w:dyaOrig="639">
                                  <v:shape id="_x0000_i1043" type="#_x0000_t75" style="width:74.9pt;height:28.1pt" o:ole="">
                                    <v:imagedata r:id="rId37" o:title=""/>
                                  </v:shape>
                                  <o:OLEObject Type="Embed" ProgID="Equation.DSMT4" ShapeID="_x0000_i1043" DrawAspect="Content" ObjectID="_1421667228" r:id="rId38"/>
                                </w:object>
                              </w:r>
                            </w:p>
                            <w:p w:rsidR="0008350A" w:rsidRDefault="0008350A" w:rsidP="00E809C0">
                              <w:r w:rsidRPr="00C9315B">
                                <w:rPr>
                                  <w:position w:val="-24"/>
                                </w:rPr>
                                <w:object w:dxaOrig="2439" w:dyaOrig="660">
                                  <v:shape id="_x0000_i1045" type="#_x0000_t75" style="width:99.35pt;height:26.65pt" o:ole="">
                                    <v:imagedata r:id="rId39" o:title=""/>
                                  </v:shape>
                                  <o:OLEObject Type="Embed" ProgID="Equation.DSMT4" ShapeID="_x0000_i1045" DrawAspect="Content" ObjectID="_1421667229" r:id="rId40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24"/>
                                </w:rPr>
                                <w:object w:dxaOrig="2040" w:dyaOrig="639">
                                  <v:shape id="_x0000_i1047" type="#_x0000_t75" style="width:90pt;height:28.1pt" o:ole="">
                                    <v:imagedata r:id="rId41" o:title=""/>
                                  </v:shape>
                                  <o:OLEObject Type="Embed" ProgID="Equation.DSMT4" ShapeID="_x0000_i1047" DrawAspect="Content" ObjectID="_1421667230" r:id="rId42"/>
                                </w:object>
                              </w:r>
                            </w:p>
                            <w:p w:rsidR="0008350A" w:rsidRDefault="0008350A" w:rsidP="00E809C0">
                              <w:r w:rsidRPr="007A3B03">
                                <w:rPr>
                                  <w:position w:val="-24"/>
                                </w:rPr>
                                <w:object w:dxaOrig="1700" w:dyaOrig="760">
                                  <v:shape id="_x0000_i1049" type="#_x0000_t75" style="width:1in;height:31.7pt" o:ole="">
                                    <v:imagedata r:id="rId43" o:title=""/>
                                  </v:shape>
                                  <o:OLEObject Type="Embed" ProgID="Equation.DSMT4" ShapeID="_x0000_i1049" DrawAspect="Content" ObjectID="_1421667231" r:id="rId44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12"/>
                                </w:rPr>
                                <w:object w:dxaOrig="1719" w:dyaOrig="400">
                                  <v:shape id="_x0000_i1051" type="#_x0000_t75" style="width:74.9pt;height:17.3pt" o:ole="">
                                    <v:imagedata r:id="rId45" o:title=""/>
                                  </v:shape>
                                  <o:OLEObject Type="Embed" ProgID="Equation.DSMT4" ShapeID="_x0000_i1051" DrawAspect="Content" ObjectID="_1421667232" r:id="rId46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26"/>
                                </w:rPr>
                                <w:object w:dxaOrig="1740" w:dyaOrig="660">
                                  <v:shape id="_x0000_i1053" type="#_x0000_t75" style="width:74.9pt;height:28.8pt" o:ole="">
                                    <v:imagedata r:id="rId47" o:title=""/>
                                  </v:shape>
                                  <o:OLEObject Type="Embed" ProgID="Equation.DSMT4" ShapeID="_x0000_i1053" DrawAspect="Content" ObjectID="_1421667233" r:id="rId48"/>
                                </w:object>
                              </w:r>
                              <w:r w:rsidRPr="006C10D8">
                                <w:rPr>
                                  <w:position w:val="-26"/>
                                </w:rPr>
                                <w:object w:dxaOrig="1820" w:dyaOrig="660">
                                  <v:shape id="_x0000_i1055" type="#_x0000_t75" style="width:74.15pt;height:26.65pt" o:ole="">
                                    <v:imagedata r:id="rId49" o:title=""/>
                                  </v:shape>
                                  <o:OLEObject Type="Embed" ProgID="Equation.DSMT4" ShapeID="_x0000_i1055" DrawAspect="Content" ObjectID="_1421667234" r:id="rId50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56"/>
                                </w:rPr>
                                <w:object w:dxaOrig="1840" w:dyaOrig="960">
                                  <v:shape id="_x0000_i1057" type="#_x0000_t75" style="width:74.15pt;height:37.45pt" o:ole="">
                                    <v:imagedata r:id="rId51" o:title=""/>
                                  </v:shape>
                                  <o:OLEObject Type="Embed" ProgID="Equation.DSMT4" ShapeID="_x0000_i1057" DrawAspect="Content" ObjectID="_1421667235" r:id="rId52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24"/>
                                </w:rPr>
                                <w:object w:dxaOrig="1980" w:dyaOrig="639">
                                  <v:shape id="_x0000_i1059" type="#_x0000_t75" style="width:94.3pt;height:30.25pt" o:ole="">
                                    <v:imagedata r:id="rId53" o:title=""/>
                                  </v:shape>
                                  <o:OLEObject Type="Embed" ProgID="Equation.DSMT4" ShapeID="_x0000_i1059" DrawAspect="Content" ObjectID="_1421667236" r:id="rId54"/>
                                </w:object>
                              </w:r>
                              <w:r w:rsidRPr="00C9315B">
                                <w:rPr>
                                  <w:position w:val="-24"/>
                                </w:rPr>
                                <w:object w:dxaOrig="2460" w:dyaOrig="660">
                                  <v:shape id="_x0000_i1061" type="#_x0000_t75" style="width:100.8pt;height:26.65pt" o:ole="">
                                    <v:imagedata r:id="rId55" o:title=""/>
                                  </v:shape>
                                  <o:OLEObject Type="Embed" ProgID="Equation.DSMT4" ShapeID="_x0000_i1061" DrawAspect="Content" ObjectID="_1421667237" r:id="rId56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24"/>
                                </w:rPr>
                                <w:object w:dxaOrig="2160" w:dyaOrig="639">
                                  <v:shape id="_x0000_i1063" type="#_x0000_t75" style="width:90.7pt;height:26.65pt" o:ole="">
                                    <v:imagedata r:id="rId57" o:title=""/>
                                  </v:shape>
                                  <o:OLEObject Type="Embed" ProgID="Equation.DSMT4" ShapeID="_x0000_i1063" DrawAspect="Content" ObjectID="_1421667238" r:id="rId58"/>
                                </w:object>
                              </w:r>
                            </w:p>
                            <w:p w:rsidR="0008350A" w:rsidRDefault="0008350A" w:rsidP="00E809C0"/>
                            <w:p w:rsidR="0008350A" w:rsidRDefault="0008350A" w:rsidP="003E5B13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 w:rsidRPr="00E809C0">
                                <w:t>Final Solution</w:t>
                              </w:r>
                              <w:r>
                                <w:t xml:space="preserve"> </w:t>
                              </w:r>
                              <w:r w:rsidRPr="00D85A9C">
                                <w:rPr>
                                  <w:position w:val="-24"/>
                                </w:rPr>
                                <w:object w:dxaOrig="2040" w:dyaOrig="639">
                                  <v:shape id="_x0000_i1065" type="#_x0000_t75" style="width:95.75pt;height:30.25pt" o:ole="">
                                    <v:imagedata r:id="rId59" o:title=""/>
                                  </v:shape>
                                  <o:OLEObject Type="Embed" ProgID="Equation.DSMT4" ShapeID="_x0000_i1065" DrawAspect="Content" ObjectID="_1421667239" r:id="rId60"/>
                                </w:object>
                              </w:r>
                            </w:p>
                            <w:p w:rsidR="0008350A" w:rsidRDefault="0008350A" w:rsidP="00E809C0">
                              <w:r w:rsidRPr="00D85A9C">
                                <w:rPr>
                                  <w:position w:val="-24"/>
                                </w:rPr>
                                <w:object w:dxaOrig="2160" w:dyaOrig="639">
                                  <v:shape id="_x0000_i1067" type="#_x0000_t75" style="width:101.5pt;height:30.25pt" o:ole="">
                                    <v:imagedata r:id="rId61" o:title=""/>
                                  </v:shape>
                                  <o:OLEObject Type="Embed" ProgID="Equation.DSMT4" ShapeID="_x0000_i1067" DrawAspect="Content" ObjectID="_1421667240" r:id="rId62"/>
                                </w:object>
                              </w:r>
                            </w:p>
                            <w:p w:rsidR="0008350A" w:rsidRPr="00E809C0" w:rsidRDefault="0008350A" w:rsidP="00E809C0">
                              <w:r>
                                <w:t>Wire 2/Material K has a higher modulus and is stiffer.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  <w:r w:rsidRPr="00F07F1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8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" o:spid="_x0000_s1116" style="width:475.2pt;height:697.3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">
                <v:rect id="Rectangle 96" o:spid="_x0000_s1117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shape id="Text Box 97" o:spid="_x0000_s1118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Ox8MA&#10;AADbAAAADwAAAGRycy9kb3ducmV2LnhtbESPT4vCMBTE74LfITxhb5qqoG41iqjLehL/7LrXR/Ns&#10;i81LabK1fnsjCB6HmfkNM1s0phA1VS63rKDfi0AQJ1bnnCr4OX11JyCcR9ZYWCYFd3KwmLdbM4y1&#10;vfGB6qNPRYCwi1FB5n0ZS+mSjAy6ni2Jg3exlUEfZJVKXeEtwE0hB1E0kgZzDgsZlrTKKLke/42C&#10;3Xldf34vN7bZj38vf6exGRKdlfroNMspCE+Nf4df7a1WMOzD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5Ox8MAAADb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w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 3/8 in.</w:t>
                        </w:r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w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 3/16 in.</w:t>
                        </w:r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w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 0.10 in.</w:t>
                        </w:r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w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 0.25 in.</w:t>
                        </w:r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  225</w:t>
                        </w:r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L= 40. </w:t>
                        </w:r>
                        <w:proofErr w:type="spellStart"/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ft</w:t>
                        </w:r>
                        <w:proofErr w:type="spellEnd"/>
                        <w:proofErr w:type="gramEnd"/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8" o:spid="_x0000_s1119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JicUA&#10;AADbAAAADwAAAGRycy9kb3ducmV2LnhtbESPT2vCQBTE70K/w/IKvZmNFmITXUVqxZ7EP216fWSf&#10;SWj2bchuY/rtuwXB4zAzv2EWq8E0oqfO1ZYVTKIYBHFhdc2lgo/zdvwCwnlkjY1lUvBLDlbLh9EC&#10;M22vfKT+5EsRIOwyVFB532ZSuqIigy6yLXHwLrYz6IPsSqk7vAa4aeQ0jhNpsOawUGFLrxUV36cf&#10;o2Cfb/p0t36zw2H2efk6z8wzUa7U0+OwnoPwNPh7+NZ+1wrSB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4YmJxQAAANsAAAAPAAAAAAAAAAAAAAAAAJgCAABkcnMv&#10;ZG93bnJldi54bWxQSwUGAAAAAAQABAD1AAAAig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E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gramStart"/>
                        <w:r w:rsidRPr="00BE19B5">
                          <w:rPr>
                            <w:color w:val="FF0000"/>
                          </w:rPr>
                          <w:t>ε</w:t>
                        </w:r>
                        <w:proofErr w:type="gramEnd"/>
                      </w:p>
                    </w:txbxContent>
                  </v:textbox>
                </v:shape>
                <v:shape id="Text Box 99" o:spid="_x0000_s1120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0sEsUA&#10;AADbAAAADwAAAGRycy9kb3ducmV2LnhtbESPW2vCQBSE3wv+h+UUfKubKjQ1ZhXxQvtUWi/x9ZA9&#10;JsHs2ZBdY/rvXaHQx2FmvmHSRW9q0VHrKssKXkcRCOLc6ooLBYf99uUdhPPIGmvLpOCXHCzmg6cU&#10;E21v/EPdzhciQNglqKD0vkmkdHlJBt3INsTBO9vWoA+yLaRu8RbgppbjKHqTBisOCyU2tCopv+yu&#10;RsFXtu6mH8uN7b/j4/m0j82EKFNq+NwvZyA89f4//Nf+1AqmMT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SwSxQAAANsAAAAPAAAAAAAAAAAAAAAAAJgCAABkcnMv&#10;ZG93bnJldi54bWxQSwUGAAAAAAQABAD1AAAAigMAAAAA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πd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 4</w:t>
                        </w:r>
                      </w:p>
                      <w:p w:rsidR="0008350A" w:rsidRPr="00BE19B5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BE19B5">
                          <w:rPr>
                            <w:color w:val="FF0000"/>
                          </w:rPr>
                          <w:t>ε</w:t>
                        </w:r>
                        <w:r>
                          <w:rPr>
                            <w:color w:val="FF0000"/>
                          </w:rPr>
                          <w:t xml:space="preserve"> = </w:t>
                        </w: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/L</w:t>
                        </w:r>
                      </w:p>
                      <w:p w:rsidR="0008350A" w:rsidRPr="00F4126A" w:rsidRDefault="0008350A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E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 w:rsidRPr="00BE19B5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="00E86A5E"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proofErr w:type="gramEnd"/>
                        <w:r w:rsidR="00E86A5E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 w:rsidRPr="00BE19B5">
                          <w:rPr>
                            <w:color w:val="FF0000"/>
                          </w:rPr>
                          <w:t>ε</w:t>
                        </w:r>
                      </w:p>
                      <w:p w:rsidR="0008350A" w:rsidRDefault="00E86A5E" w:rsidP="007A3B0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/A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0" o:spid="_x0000_s1121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4YMAA&#10;AADbAAAADwAAAGRycy9kb3ducmV2LnhtbERPy4rCMBTdD/gP4QrubKqCj2oUUQdnNfh2e2mubbG5&#10;KU2mdv5+shBmeTjvxao1pWiodoVlBYMoBkGcWl1wpuBy/uxPQTiPrLG0TAp+ycFq2flYYKLti4/U&#10;nHwmQgi7BBXk3leJlC7NyaCLbEUcuIetDfoA60zqGl8h3JRyGMdjabDg0JBjRZuc0ufpxyj4vm2b&#10;2X69s+1hcn3czxMzIrop1eu26zkIT63/F7/dX1rBLIwNX8IP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K4YMAAAADbAAAADwAAAAAAAAAAAAAAAACYAgAAZHJzL2Rvd25y&#10;ZXYueG1sUEsFBgAAAAAEAAQA9QAAAIU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Default="0008350A" w:rsidP="00E809C0">
                        <w:r w:rsidRPr="007A3B03">
                          <w:rPr>
                            <w:position w:val="-24"/>
                          </w:rPr>
                          <w:object w:dxaOrig="1579" w:dyaOrig="760">
                            <v:shape id="_x0000_i1028" type="#_x0000_t75" style="width:68.25pt;height:33.75pt" o:ole="">
                              <v:imagedata r:id="rId63" o:title=""/>
                            </v:shape>
                            <o:OLEObject Type="Embed" ProgID="Equation.DSMT4" ShapeID="_x0000_i1028" DrawAspect="Content" ObjectID="_1404634109" r:id="rId64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12"/>
                          </w:rPr>
                          <w:object w:dxaOrig="1600" w:dyaOrig="400">
                            <v:shape id="_x0000_i1029" type="#_x0000_t75" style="width:67.5pt;height:17.25pt" o:ole="">
                              <v:imagedata r:id="rId65" o:title=""/>
                            </v:shape>
                            <o:OLEObject Type="Embed" ProgID="Equation.DSMT4" ShapeID="_x0000_i1029" DrawAspect="Content" ObjectID="_1404634110" r:id="rId66"/>
                          </w:object>
                        </w:r>
                      </w:p>
                      <w:p w:rsidR="0008350A" w:rsidRDefault="0008350A" w:rsidP="00E809C0">
                        <w:r w:rsidRPr="00FF50CB">
                          <w:rPr>
                            <w:position w:val="-30"/>
                          </w:rPr>
                          <w:object w:dxaOrig="1760" w:dyaOrig="700">
                            <v:shape id="_x0000_i1030" type="#_x0000_t75" style="width:68.25pt;height:28.5pt" o:ole="">
                              <v:imagedata r:id="rId67" o:title=""/>
                            </v:shape>
                            <o:OLEObject Type="Embed" ProgID="Equation.DSMT4" ShapeID="_x0000_i1030" DrawAspect="Content" ObjectID="_1404634111" r:id="rId68"/>
                          </w:object>
                        </w:r>
                      </w:p>
                      <w:p w:rsidR="0008350A" w:rsidRDefault="0008350A" w:rsidP="00E809C0">
                        <w:r w:rsidRPr="006C10D8">
                          <w:rPr>
                            <w:position w:val="-26"/>
                          </w:rPr>
                          <w:object w:dxaOrig="1660" w:dyaOrig="660">
                            <v:shape id="_x0000_i1031" type="#_x0000_t75" style="width:67.5pt;height:27pt" o:ole="">
                              <v:imagedata r:id="rId69" o:title=""/>
                            </v:shape>
                            <o:OLEObject Type="Embed" ProgID="Equation.DSMT4" ShapeID="_x0000_i1031" DrawAspect="Content" ObjectID="_1404634112" r:id="rId70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56"/>
                          </w:rPr>
                          <w:object w:dxaOrig="1840" w:dyaOrig="960">
                            <v:shape id="_x0000_i1032" type="#_x0000_t75" style="width:74.25pt;height:37.5pt" o:ole="">
                              <v:imagedata r:id="rId71" o:title=""/>
                            </v:shape>
                            <o:OLEObject Type="Embed" ProgID="Equation.DSMT4" ShapeID="_x0000_i1032" DrawAspect="Content" ObjectID="_1404634113" r:id="rId72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24"/>
                          </w:rPr>
                          <w:object w:dxaOrig="1719" w:dyaOrig="639">
                            <v:shape id="_x0000_i1033" type="#_x0000_t75" style="width:75pt;height:27.75pt" o:ole="">
                              <v:imagedata r:id="rId73" o:title=""/>
                            </v:shape>
                            <o:OLEObject Type="Embed" ProgID="Equation.DSMT4" ShapeID="_x0000_i1033" DrawAspect="Content" ObjectID="_1404634114" r:id="rId74"/>
                          </w:object>
                        </w:r>
                      </w:p>
                      <w:p w:rsidR="0008350A" w:rsidRDefault="0008350A" w:rsidP="00E809C0">
                        <w:r w:rsidRPr="00C9315B">
                          <w:rPr>
                            <w:position w:val="-24"/>
                          </w:rPr>
                          <w:object w:dxaOrig="2439" w:dyaOrig="660">
                            <v:shape id="_x0000_i1034" type="#_x0000_t75" style="width:99pt;height:27pt" o:ole="">
                              <v:imagedata r:id="rId75" o:title=""/>
                            </v:shape>
                            <o:OLEObject Type="Embed" ProgID="Equation.DSMT4" ShapeID="_x0000_i1034" DrawAspect="Content" ObjectID="_1404634115" r:id="rId76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24"/>
                          </w:rPr>
                          <w:object w:dxaOrig="2040" w:dyaOrig="639">
                            <v:shape id="_x0000_i1035" type="#_x0000_t75" style="width:90pt;height:27.75pt" o:ole="">
                              <v:imagedata r:id="rId77" o:title=""/>
                            </v:shape>
                            <o:OLEObject Type="Embed" ProgID="Equation.DSMT4" ShapeID="_x0000_i1035" DrawAspect="Content" ObjectID="_1404634116" r:id="rId78"/>
                          </w:object>
                        </w:r>
                      </w:p>
                      <w:p w:rsidR="0008350A" w:rsidRDefault="0008350A" w:rsidP="00E809C0">
                        <w:r w:rsidRPr="007A3B03">
                          <w:rPr>
                            <w:position w:val="-24"/>
                          </w:rPr>
                          <w:object w:dxaOrig="1700" w:dyaOrig="760">
                            <v:shape id="_x0000_i1036" type="#_x0000_t75" style="width:1in;height:31.5pt" o:ole="">
                              <v:imagedata r:id="rId79" o:title=""/>
                            </v:shape>
                            <o:OLEObject Type="Embed" ProgID="Equation.DSMT4" ShapeID="_x0000_i1036" DrawAspect="Content" ObjectID="_1404634117" r:id="rId80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12"/>
                          </w:rPr>
                          <w:object w:dxaOrig="1719" w:dyaOrig="400">
                            <v:shape id="_x0000_i1037" type="#_x0000_t75" style="width:75pt;height:17.25pt" o:ole="">
                              <v:imagedata r:id="rId81" o:title=""/>
                            </v:shape>
                            <o:OLEObject Type="Embed" ProgID="Equation.DSMT4" ShapeID="_x0000_i1037" DrawAspect="Content" ObjectID="_1404634118" r:id="rId82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26"/>
                          </w:rPr>
                          <w:object w:dxaOrig="1740" w:dyaOrig="660">
                            <v:shape id="_x0000_i1038" type="#_x0000_t75" style="width:75pt;height:28.5pt" o:ole="">
                              <v:imagedata r:id="rId83" o:title=""/>
                            </v:shape>
                            <o:OLEObject Type="Embed" ProgID="Equation.DSMT4" ShapeID="_x0000_i1038" DrawAspect="Content" ObjectID="_1404634119" r:id="rId84"/>
                          </w:object>
                        </w:r>
                        <w:r w:rsidRPr="006C10D8">
                          <w:rPr>
                            <w:position w:val="-26"/>
                          </w:rPr>
                          <w:object w:dxaOrig="1820" w:dyaOrig="660">
                            <v:shape id="_x0000_i1039" type="#_x0000_t75" style="width:74.25pt;height:27pt" o:ole="">
                              <v:imagedata r:id="rId85" o:title=""/>
                            </v:shape>
                            <o:OLEObject Type="Embed" ProgID="Equation.DSMT4" ShapeID="_x0000_i1039" DrawAspect="Content" ObjectID="_1404634120" r:id="rId86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56"/>
                          </w:rPr>
                          <w:object w:dxaOrig="1840" w:dyaOrig="960">
                            <v:shape id="_x0000_i1040" type="#_x0000_t75" style="width:74.25pt;height:37.5pt" o:ole="">
                              <v:imagedata r:id="rId87" o:title=""/>
                            </v:shape>
                            <o:OLEObject Type="Embed" ProgID="Equation.DSMT4" ShapeID="_x0000_i1040" DrawAspect="Content" ObjectID="_1404634121" r:id="rId88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24"/>
                          </w:rPr>
                          <w:object w:dxaOrig="1980" w:dyaOrig="639">
                            <v:shape id="_x0000_i1041" type="#_x0000_t75" style="width:94.5pt;height:30pt" o:ole="">
                              <v:imagedata r:id="rId89" o:title=""/>
                            </v:shape>
                            <o:OLEObject Type="Embed" ProgID="Equation.DSMT4" ShapeID="_x0000_i1041" DrawAspect="Content" ObjectID="_1404634122" r:id="rId90"/>
                          </w:object>
                        </w:r>
                        <w:r w:rsidRPr="00C9315B">
                          <w:rPr>
                            <w:position w:val="-24"/>
                          </w:rPr>
                          <w:object w:dxaOrig="2460" w:dyaOrig="660">
                            <v:shape id="_x0000_i1042" type="#_x0000_t75" style="width:100.5pt;height:27pt" o:ole="">
                              <v:imagedata r:id="rId91" o:title=""/>
                            </v:shape>
                            <o:OLEObject Type="Embed" ProgID="Equation.DSMT4" ShapeID="_x0000_i1042" DrawAspect="Content" ObjectID="_1404634123" r:id="rId92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24"/>
                          </w:rPr>
                          <w:object w:dxaOrig="2160" w:dyaOrig="639">
                            <v:shape id="_x0000_i1043" type="#_x0000_t75" style="width:90.75pt;height:27pt" o:ole="">
                              <v:imagedata r:id="rId93" o:title=""/>
                            </v:shape>
                            <o:OLEObject Type="Embed" ProgID="Equation.DSMT4" ShapeID="_x0000_i1043" DrawAspect="Content" ObjectID="_1404634124" r:id="rId94"/>
                          </w:object>
                        </w:r>
                      </w:p>
                      <w:p w:rsidR="0008350A" w:rsidRDefault="0008350A" w:rsidP="00E809C0"/>
                      <w:p w:rsidR="0008350A" w:rsidRDefault="0008350A" w:rsidP="003E5B1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1" o:spid="_x0000_s1122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08350A" w:rsidRDefault="0008350A" w:rsidP="00E809C0">
                        <w:r w:rsidRPr="00E809C0">
                          <w:t>Final Solution</w:t>
                        </w:r>
                        <w:r>
                          <w:t xml:space="preserve"> </w:t>
                        </w:r>
                        <w:r w:rsidRPr="00D85A9C">
                          <w:rPr>
                            <w:position w:val="-24"/>
                          </w:rPr>
                          <w:object w:dxaOrig="2040" w:dyaOrig="639">
                            <v:shape id="_x0000_i1044" type="#_x0000_t75" style="width:96pt;height:30pt" o:ole="">
                              <v:imagedata r:id="rId95" o:title=""/>
                            </v:shape>
                            <o:OLEObject Type="Embed" ProgID="Equation.DSMT4" ShapeID="_x0000_i1044" DrawAspect="Content" ObjectID="_1404634125" r:id="rId96"/>
                          </w:object>
                        </w:r>
                      </w:p>
                      <w:p w:rsidR="0008350A" w:rsidRDefault="0008350A" w:rsidP="00E809C0">
                        <w:r w:rsidRPr="00D85A9C">
                          <w:rPr>
                            <w:position w:val="-24"/>
                          </w:rPr>
                          <w:object w:dxaOrig="2160" w:dyaOrig="639">
                            <v:shape id="_x0000_i1045" type="#_x0000_t75" style="width:101.25pt;height:30pt" o:ole="">
                              <v:imagedata r:id="rId97" o:title=""/>
                            </v:shape>
                            <o:OLEObject Type="Embed" ProgID="Equation.DSMT4" ShapeID="_x0000_i1045" DrawAspect="Content" ObjectID="_1404634126" r:id="rId98"/>
                          </w:object>
                        </w:r>
                      </w:p>
                      <w:p w:rsidR="0008350A" w:rsidRPr="00E809C0" w:rsidRDefault="0008350A" w:rsidP="00E809C0">
                        <w:r>
                          <w:t>Wire 2/Material K has a higher modulus and is stiffer.</w:t>
                        </w:r>
                      </w:p>
                    </w:txbxContent>
                  </v:textbox>
                </v:shape>
                <v:rect id="Rectangle 102" o:spid="_x0000_s1123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  <w:r w:rsidRPr="00F07F16">
                          <w:t xml:space="preserve"> </w:t>
                        </w:r>
                      </w:p>
                    </w:txbxContent>
                  </v:textbox>
                </v:rect>
                <v:shape id="Text Box 103" o:spid="_x0000_s1124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PEcMA&#10;AADcAAAADwAAAGRycy9kb3ducmV2LnhtbERPTWvCQBC9F/oflil4qxsVTBtdRaqip9ImrV6H7JiE&#10;ZmdDdk3iv3cLhd7m8T5nuR5MLTpqXWVZwWQcgSDOra64UPCV7Z9fQDiPrLG2TApu5GC9enxYYqJt&#10;z5/Upb4QIYRdggpK75tESpeXZNCNbUMcuIttDfoA20LqFvsQbmo5jaK5NFhxaCixobeS8p/0ahS8&#10;n7bd62Gzs8NH/H05Z7GZEZ2UGj0NmwUIT4P/F/+5jzrMjybw+0y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7PEcMAAADcAAAADwAAAAAAAAAAAAAAAACYAgAAZHJzL2Rv&#10;d25yZXYueG1sUEsFBgAAAAAEAAQA9QAAAIgDAAAAAA=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Pr="00E809C0" w:rsidRDefault="00AC606F" w:rsidP="00E809C0">
      <w:pPr>
        <w:rPr>
          <w:sz w:val="16"/>
          <w:szCs w:val="16"/>
        </w:rPr>
      </w:pPr>
    </w:p>
    <w:p w:rsidR="00AC606F" w:rsidRDefault="00AC606F" w:rsidP="00E809C0"/>
    <w:p w:rsidR="00AC606F" w:rsidRDefault="00AC606F" w:rsidP="00E809C0"/>
    <w:p w:rsidR="00AC606F" w:rsidRDefault="00E86A5E" w:rsidP="00E809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1663065</wp:posOffset>
                </wp:positionV>
                <wp:extent cx="1137285" cy="509270"/>
                <wp:effectExtent l="4445" t="0" r="1270" b="0"/>
                <wp:wrapNone/>
                <wp:docPr id="2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9.0</w:t>
                            </w:r>
                            <w:r>
                              <w:rPr>
                                <w:vertAlign w:val="superscript"/>
                              </w:rPr>
                              <w:t>.</w:t>
                            </w: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lbf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125" type="#_x0000_t202" style="position:absolute;margin-left:127.1pt;margin-top:130.95pt;width:89.55pt;height:4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GN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" filled="f" stroked="f">
                <v:textbox>
                  <w:txbxContent>
                    <w:p w:rsidR="0008350A" w:rsidRDefault="0008350A">
                      <w:r>
                        <w:t>9.0</w:t>
                      </w:r>
                      <w:r>
                        <w:rPr>
                          <w:vertAlign w:val="superscript"/>
                        </w:rPr>
                        <w:t>.</w:t>
                      </w: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1122045</wp:posOffset>
                </wp:positionV>
                <wp:extent cx="1144905" cy="413385"/>
                <wp:effectExtent l="0" t="0" r="2540" b="0"/>
                <wp:wrapNone/>
                <wp:docPr id="2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16 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26" type="#_x0000_t202" style="position:absolute;margin-left:153.4pt;margin-top:88.35pt;width:90.15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Uh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" filled="f" stroked="f">
                <v:textbox>
                  <w:txbxContent>
                    <w:p w:rsidR="0008350A" w:rsidRDefault="0008350A">
                      <w:r>
                        <w:t xml:space="preserve">16 </w:t>
                      </w:r>
                      <w:proofErr w:type="spellStart"/>
                      <w:r>
                        <w:t>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819785</wp:posOffset>
                </wp:positionV>
                <wp:extent cx="0" cy="843280"/>
                <wp:effectExtent l="59055" t="10160" r="55245" b="22860"/>
                <wp:wrapNone/>
                <wp:docPr id="26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3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147.15pt;margin-top:64.55pt;width:0;height:66.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AbNAIAAF8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5166360"/>
                <wp:effectExtent l="9525" t="9525" r="13335" b="5715"/>
                <wp:docPr id="1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5166360"/>
                          <a:chOff x="1453" y="4783"/>
                          <a:chExt cx="9504" cy="6687"/>
                        </a:xfrm>
                      </wpg:grpSpPr>
                      <wps:wsp>
                        <wps:cNvPr id="1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 = 16ft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 = 9,000 lbf</w:t>
                              </w:r>
                            </w:p>
                            <w:p w:rsidR="0008350A" w:rsidRPr="00666349" w:rsidRDefault="0008350A" w:rsidP="00E809C0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 =1.0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lbf/in.</w:t>
                              </w:r>
                              <w:r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Default="00E86A5E" w:rsidP="009C5E4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Pr="002A7FAC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  <w:r w:rsidR="0008350A" w:rsidRPr="002A7FAC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max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30,000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="0008350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lbf/in.</w:t>
                              </w:r>
                              <w:r w:rsidR="0008350A">
                                <w:rPr>
                                  <w:color w:val="FF0000"/>
                                  <w:sz w:val="16"/>
                                  <w:szCs w:val="16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2A7FAC" w:rsidRDefault="0008350A" w:rsidP="009C5E4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 max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0.50 in.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9C5E4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A7FAC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min</w:t>
                              </w:r>
                            </w:p>
                            <w:p w:rsidR="0008350A" w:rsidRPr="00F4126A" w:rsidRDefault="00E86A5E" w:rsidP="009C5E4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max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9C5E4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πd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 4</w:t>
                              </w:r>
                            </w:p>
                            <w:p w:rsidR="0008350A" w:rsidRPr="00F4126A" w:rsidRDefault="0008350A" w:rsidP="009C5E4A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FL/AE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3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Pr="00C9315B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C9315B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PL / AE</w:t>
                              </w:r>
                            </w:p>
                            <w:p w:rsidR="0008350A" w:rsidRPr="00C9315B" w:rsidRDefault="0008350A" w:rsidP="00E809C0">
                              <w:pPr>
                                <w:rPr>
                                  <w:color w:val="FF0000"/>
                                  <w:vertAlign w:val="superscript"/>
                                </w:rPr>
                              </w:pPr>
                              <w:r w:rsidRPr="00C9315B">
                                <w:rPr>
                                  <w:position w:val="-58"/>
                                </w:rPr>
                                <w:object w:dxaOrig="3159" w:dyaOrig="999">
                                  <v:shape id="_x0000_i1069" type="#_x0000_t75" style="width:148.3pt;height:47.5pt" o:ole="">
                                    <v:imagedata r:id="rId99" o:title=""/>
                                  </v:shape>
                                  <o:OLEObject Type="Embed" ProgID="Equation.DSMT4" ShapeID="_x0000_i1069" DrawAspect="Content" ObjectID="_1421667241" r:id="rId100"/>
                                </w:object>
                              </w:r>
                              <w:r w:rsidRPr="00C9315B">
                                <w:rPr>
                                  <w:position w:val="-28"/>
                                </w:rPr>
                                <w:object w:dxaOrig="1780" w:dyaOrig="700">
                                  <v:shape id="_x0000_i1071" type="#_x0000_t75" style="width:83.5pt;height:33.1pt" o:ole="">
                                    <v:imagedata r:id="rId101" o:title=""/>
                                  </v:shape>
                                  <o:OLEObject Type="Embed" ProgID="Equation.DSMT4" ShapeID="_x0000_i1071" DrawAspect="Content" ObjectID="_1421667242" r:id="rId102"/>
                                </w:object>
                              </w:r>
                              <w:r w:rsidRPr="00C9315B">
                                <w:rPr>
                                  <w:color w:val="FF0000"/>
                                </w:rPr>
                                <w:t>in.</w:t>
                              </w:r>
                              <w:r w:rsidRPr="00C9315B">
                                <w:rPr>
                                  <w:color w:val="FF000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C9315B" w:rsidRDefault="0008350A" w:rsidP="00E809C0">
                              <w:pPr>
                                <w:rPr>
                                  <w:color w:val="FF0000"/>
                                  <w:vertAlign w:val="superscript"/>
                                </w:rPr>
                              </w:pPr>
                              <w:r w:rsidRPr="00C9315B">
                                <w:rPr>
                                  <w:position w:val="-24"/>
                                </w:rPr>
                                <w:object w:dxaOrig="1380" w:dyaOrig="660">
                                  <v:shape id="_x0000_i1073" type="#_x0000_t75" style="width:64.8pt;height:31.7pt" o:ole="">
                                    <v:imagedata r:id="rId103" o:title=""/>
                                  </v:shape>
                                  <o:OLEObject Type="Embed" ProgID="Equation.DSMT4" ShapeID="_x0000_i1073" DrawAspect="Content" ObjectID="_1421667243" r:id="rId104"/>
                                </w:object>
                              </w:r>
                              <w:r w:rsidRPr="00C9315B">
                                <w:rPr>
                                  <w:color w:val="FF0000"/>
                                </w:rPr>
                                <w:t>in.</w:t>
                              </w:r>
                              <w:r w:rsidRPr="00C9315B">
                                <w:rPr>
                                  <w:color w:val="FF000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C9315B" w:rsidRDefault="0008350A" w:rsidP="00E809C0">
                              <w:r w:rsidRPr="00C9315B">
                                <w:rPr>
                                  <w:position w:val="-6"/>
                                </w:rPr>
                                <w:object w:dxaOrig="1340" w:dyaOrig="340">
                                  <v:shape id="_x0000_i1075" type="#_x0000_t75" style="width:62.65pt;height:16.55pt" o:ole="">
                                    <v:imagedata r:id="rId105" o:title=""/>
                                  </v:shape>
                                  <o:OLEObject Type="Embed" ProgID="Equation.DSMT4" ShapeID="_x0000_i1075" DrawAspect="Content" ObjectID="_1421667244" r:id="rId106"/>
                                </w:object>
                              </w:r>
                              <w:r w:rsidRPr="00C9315B">
                                <w:rPr>
                                  <w:color w:val="FF0000"/>
                                </w:rPr>
                                <w:t xml:space="preserve"> in.</w:t>
                              </w:r>
                              <w:r w:rsidRPr="00C9315B">
                                <w:rPr>
                                  <w:color w:val="FF000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C9315B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9315B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d= 0.66 in.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689"/>
                            <a:ext cx="3442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d </w:t>
                              </w:r>
                              <w:r w:rsidRPr="002A0E6B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>min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= 0.66 in.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9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4" o:spid="_x0000_s1127" style="width:475.2pt;height:406.8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">
                <v:rect id="Rectangle 105" o:spid="_x0000_s1128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shape id="Text Box 106" o:spid="_x0000_s1129" type="#_x0000_t202" style="position:absolute;left:1576;top:5372;width:2130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0eocEA&#10;AADbAAAADwAAAGRycy9kb3ducmV2LnhtbERPS4vCMBC+C/6HMAt703Rd8FGNIu6KnsTHrl6HZmyL&#10;zaQ0sdZ/bwTB23x8z5nMGlOImiqXW1bw1Y1AECdW55wq+DssO0MQziNrLCyTgjs5mE3brQnG2t54&#10;R/XepyKEsItRQeZ9GUvpkowMuq4tiQN3tpVBH2CVSl3hLYSbQvaiqC8N5hwaMixpkVFy2V+Ngs3x&#10;px6t5r+22Q7+z6fDwHwTHZX6/GjmYxCeGv8Wv9xrHeaP4PlLO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HqHBAAAA2wAAAA8AAAAAAAAAAAAAAAAAmAIAAGRycy9kb3du&#10;cmV2LnhtbFBLBQYAAAAABAAEAPUAAACGAwAAAAA=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 = 16ft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F = 9,000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  <w:p w:rsidR="0008350A" w:rsidRPr="00666349" w:rsidRDefault="0008350A" w:rsidP="00E809C0">
                        <w:pPr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E =1.0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.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7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/in.</w:t>
                        </w:r>
                        <w:r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  <w:p w:rsidR="0008350A" w:rsidRDefault="00E86A5E" w:rsidP="009C5E4A">
                        <w:pPr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Pr="002A7FAC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  <w:proofErr w:type="gramStart"/>
                        <w:r w:rsidR="0008350A" w:rsidRPr="002A7FAC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max</w:t>
                        </w:r>
                        <w:proofErr w:type="gramEnd"/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 = 30,000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proofErr w:type="spellStart"/>
                        <w:r w:rsidR="0008350A">
                          <w:rPr>
                            <w:color w:val="FF0000"/>
                            <w:sz w:val="16"/>
                            <w:szCs w:val="16"/>
                          </w:rPr>
                          <w:t>lbf</w:t>
                        </w:r>
                        <w:proofErr w:type="spellEnd"/>
                        <w:r w:rsidR="0008350A">
                          <w:rPr>
                            <w:color w:val="FF0000"/>
                            <w:sz w:val="16"/>
                            <w:szCs w:val="16"/>
                          </w:rPr>
                          <w:t>/in.</w:t>
                        </w:r>
                        <w:r w:rsidR="0008350A">
                          <w:rPr>
                            <w:color w:val="FF0000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</w:p>
                      <w:p w:rsidR="0008350A" w:rsidRPr="002A7FAC" w:rsidRDefault="0008350A" w:rsidP="009C5E4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max</w:t>
                        </w:r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0.50 in.</w:t>
                        </w:r>
                      </w:p>
                    </w:txbxContent>
                  </v:textbox>
                </v:shape>
                <v:shape id="Text Box 107" o:spid="_x0000_s1130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9gcIA&#10;AADbAAAADwAAAGRycy9kb3ducmV2LnhtbERPy2rCQBTdF/oPwy24ayZV0DZ1DMEHdlVsUnV7yVyT&#10;YOZOyIwx/fvOotDl4byX6WhaMVDvGssKXqIYBHFpdcOVgu9i9/wKwnlkja1lUvBDDtLV48MSE23v&#10;/EVD7isRQtglqKD2vkukdGVNBl1kO+LAXWxv0AfYV1L3eA/hppXTOJ5Lgw2Hhho7WtdUXvObUfB5&#10;2gxv+2xrx8PieDkXCzMjOik1eRqzdxCeRv8v/nN/aAXTsD58C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32BwgAAANs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9C5E4A">
                        <w:pP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2A7FAC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min</w:t>
                        </w:r>
                        <w:proofErr w:type="spellEnd"/>
                        <w:proofErr w:type="gramEnd"/>
                      </w:p>
                      <w:p w:rsidR="0008350A" w:rsidRPr="00F4126A" w:rsidRDefault="00E86A5E" w:rsidP="009C5E4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  <w:proofErr w:type="gramStart"/>
                        <w:r w:rsidR="0008350A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max</w:t>
                        </w:r>
                        <w:proofErr w:type="gramEnd"/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8" o:spid="_x0000_s1131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fYGsMA&#10;AADbAAAADwAAAGRycy9kb3ducmV2LnhtbESPT4vCMBTE74LfITxhb5qqoG41iqjLehL/7LrXR/Ns&#10;i81LabK1fnsjCB6HmfkNM1s0phA1VS63rKDfi0AQJ1bnnCr4OX11JyCcR9ZYWCYFd3KwmLdbM4y1&#10;vfGB6qNPRYCwi1FB5n0ZS+mSjAy6ni2Jg3exlUEfZJVKXeEtwE0hB1E0kgZzDgsZlrTKKLke/42C&#10;3Xldf34vN7bZj38vf6exGRKdlfroNMspCE+Nf4df7a1WMOjD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fYGsMAAADb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9C5E4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πd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 4</w:t>
                        </w:r>
                      </w:p>
                      <w:p w:rsidR="0008350A" w:rsidRPr="00F4126A" w:rsidRDefault="0008350A" w:rsidP="009C5E4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FL/AE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9" o:spid="_x0000_s1132" type="#_x0000_t202" style="position:absolute;left:7515;top:5171;width:3341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GbcQA&#10;AADbAAAADwAAAGRycy9kb3ducmV2LnhtbESPT2vCQBTE74LfYXmCN90YoWrqKuIf7Elabe31kX0m&#10;wezbkF1j+u27guBxmJnfMPNla0rRUO0KywpGwwgEcWp1wZmC79NuMAXhPLLG0jIp+CMHy0W3M8dE&#10;2zt/UXP0mQgQdgkqyL2vEildmpNBN7QVcfAutjbog6wzqWu8B7gpZRxFb9JgwWEhx4rWOaXX480o&#10;OJw3zWy/2tr2c/Jz+T1NzJjorFS/167eQXhq/Sv8bH9oBXEMj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m3EAAAA2wAAAA8AAAAAAAAAAAAAAAAAmAIAAGRycy9k&#10;b3ducmV2LnhtbFBLBQYAAAAABAAEAPUAAACJAwAAAAA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Substitute and Solve:</w:t>
                        </w:r>
                      </w:p>
                      <w:p w:rsidR="0008350A" w:rsidRPr="00C9315B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C9315B">
                          <w:rPr>
                            <w:color w:val="FF0000"/>
                            <w:sz w:val="20"/>
                            <w:szCs w:val="20"/>
                          </w:rPr>
                          <w:t xml:space="preserve"> = PL / AE</w:t>
                        </w:r>
                      </w:p>
                      <w:p w:rsidR="0008350A" w:rsidRPr="00C9315B" w:rsidRDefault="0008350A" w:rsidP="00E809C0">
                        <w:pPr>
                          <w:rPr>
                            <w:color w:val="FF0000"/>
                            <w:vertAlign w:val="superscript"/>
                          </w:rPr>
                        </w:pPr>
                        <w:r w:rsidRPr="00C9315B">
                          <w:rPr>
                            <w:position w:val="-58"/>
                          </w:rPr>
                          <w:object w:dxaOrig="3159" w:dyaOrig="999">
                            <v:shape id="_x0000_i1046" type="#_x0000_t75" style="width:148.5pt;height:47.25pt" o:ole="">
                              <v:imagedata r:id="rId107" o:title=""/>
                            </v:shape>
                            <o:OLEObject Type="Embed" ProgID="Equation.DSMT4" ShapeID="_x0000_i1046" DrawAspect="Content" ObjectID="_1404634127" r:id="rId108"/>
                          </w:object>
                        </w:r>
                        <w:r w:rsidRPr="00C9315B">
                          <w:rPr>
                            <w:position w:val="-28"/>
                          </w:rPr>
                          <w:object w:dxaOrig="1780" w:dyaOrig="700">
                            <v:shape id="_x0000_i1047" type="#_x0000_t75" style="width:83.25pt;height:33pt" o:ole="">
                              <v:imagedata r:id="rId109" o:title=""/>
                            </v:shape>
                            <o:OLEObject Type="Embed" ProgID="Equation.DSMT4" ShapeID="_x0000_i1047" DrawAspect="Content" ObjectID="_1404634128" r:id="rId110"/>
                          </w:object>
                        </w:r>
                        <w:r w:rsidRPr="00C9315B">
                          <w:rPr>
                            <w:color w:val="FF0000"/>
                          </w:rPr>
                          <w:t>in.</w:t>
                        </w:r>
                        <w:r w:rsidRPr="00C9315B">
                          <w:rPr>
                            <w:color w:val="FF0000"/>
                            <w:vertAlign w:val="superscript"/>
                          </w:rPr>
                          <w:t>2</w:t>
                        </w:r>
                      </w:p>
                      <w:p w:rsidR="0008350A" w:rsidRPr="00C9315B" w:rsidRDefault="0008350A" w:rsidP="00E809C0">
                        <w:pPr>
                          <w:rPr>
                            <w:color w:val="FF0000"/>
                            <w:vertAlign w:val="superscript"/>
                          </w:rPr>
                        </w:pPr>
                        <w:r w:rsidRPr="00C9315B">
                          <w:rPr>
                            <w:position w:val="-24"/>
                          </w:rPr>
                          <w:object w:dxaOrig="1380" w:dyaOrig="660">
                            <v:shape id="_x0000_i1048" type="#_x0000_t75" style="width:64.5pt;height:31.5pt" o:ole="">
                              <v:imagedata r:id="rId111" o:title=""/>
                            </v:shape>
                            <o:OLEObject Type="Embed" ProgID="Equation.DSMT4" ShapeID="_x0000_i1048" DrawAspect="Content" ObjectID="_1404634129" r:id="rId112"/>
                          </w:object>
                        </w:r>
                        <w:r w:rsidRPr="00C9315B">
                          <w:rPr>
                            <w:color w:val="FF0000"/>
                          </w:rPr>
                          <w:t>in.</w:t>
                        </w:r>
                        <w:r w:rsidRPr="00C9315B">
                          <w:rPr>
                            <w:color w:val="FF0000"/>
                            <w:vertAlign w:val="superscript"/>
                          </w:rPr>
                          <w:t>2</w:t>
                        </w:r>
                      </w:p>
                      <w:p w:rsidR="0008350A" w:rsidRPr="00C9315B" w:rsidRDefault="0008350A" w:rsidP="00E809C0">
                        <w:r w:rsidRPr="00C9315B">
                          <w:rPr>
                            <w:position w:val="-6"/>
                          </w:rPr>
                          <w:object w:dxaOrig="1340" w:dyaOrig="340">
                            <v:shape id="_x0000_i1049" type="#_x0000_t75" style="width:63pt;height:16.5pt" o:ole="">
                              <v:imagedata r:id="rId113" o:title=""/>
                            </v:shape>
                            <o:OLEObject Type="Embed" ProgID="Equation.DSMT4" ShapeID="_x0000_i1049" DrawAspect="Content" ObjectID="_1404634130" r:id="rId114"/>
                          </w:object>
                        </w:r>
                        <w:r w:rsidRPr="00C9315B">
                          <w:rPr>
                            <w:color w:val="FF0000"/>
                          </w:rPr>
                          <w:t xml:space="preserve"> in.</w:t>
                        </w:r>
                        <w:r w:rsidRPr="00C9315B">
                          <w:rPr>
                            <w:color w:val="FF0000"/>
                            <w:vertAlign w:val="superscript"/>
                          </w:rPr>
                          <w:t>2</w:t>
                        </w:r>
                      </w:p>
                      <w:p w:rsidR="0008350A" w:rsidRPr="00C9315B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 w:rsidRPr="00C9315B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d= 0.66 in.</w:t>
                        </w:r>
                      </w:p>
                      <w:p w:rsidR="0008350A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0" o:spid="_x0000_s1133" type="#_x0000_t202" style="position:absolute;left:7515;top:10689;width:3442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Pr="002A0E6B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  <w:vertAlign w:val="subscript"/>
                          </w:rPr>
                          <w:t>min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= 0.66 in. </w:t>
                        </w:r>
                      </w:p>
                    </w:txbxContent>
                  </v:textbox>
                </v:shape>
                <v:rect id="Rectangle 111" o:spid="_x0000_s1134" style="position:absolute;left:3870;top:5171;width:3380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112" o:spid="_x0000_s1135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zeGcMA&#10;AADbAAAADwAAAGRycy9kb3ducmV2LnhtbESPT2vCQBTE7wW/w/KE3pqNSqtGVxFtqSfxv9dH9pkE&#10;s29DdhvTb98VCh6HmfkNM523phQN1a6wrKAXxSCIU6sLzhQcD19vIxDOI2ssLZOCX3Iwn3Veppho&#10;e+cdNXufiQBhl6CC3PsqkdKlORl0ka2Ig3e1tUEfZJ1JXeM9wE0p+3H8IQ0WHBZyrGiZU3rb/xgF&#10;m/OqGX8vPm27HZ6ul8PQDIjOSr1228UEhKfWP8P/7bVW0H+Hx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zeGcMAAADbAAAADwAAAAAAAAAAAAAAAACYAgAAZHJzL2Rv&#10;d25yZXYueG1sUEsFBgAAAAAEAAQA9QAAAIgDAAAAAA=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Default="00E86A5E" w:rsidP="00E809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2437130</wp:posOffset>
                </wp:positionV>
                <wp:extent cx="1336040" cy="437515"/>
                <wp:effectExtent l="0" t="0" r="0" b="1905"/>
                <wp:wrapNone/>
                <wp:docPr id="1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50A" w:rsidRDefault="0008350A">
                            <w:r>
                              <w:t>7.0</w:t>
                            </w:r>
                            <w:r>
                              <w:rPr>
                                <w:vertAlign w:val="superscript"/>
                              </w:rPr>
                              <w:t>.</w:t>
                            </w: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lbf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136" type="#_x0000_t202" style="position:absolute;margin-left:167.15pt;margin-top:191.9pt;width:105.2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GTuQIAAMQ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" filled="f" stroked="f">
                <v:textbox>
                  <w:txbxContent>
                    <w:p w:rsidR="0008350A" w:rsidRDefault="0008350A">
                      <w:r>
                        <w:t>7.0</w:t>
                      </w:r>
                      <w:r>
                        <w:rPr>
                          <w:vertAlign w:val="superscript"/>
                        </w:rPr>
                        <w:t>.</w:t>
                      </w: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lbf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2055495</wp:posOffset>
                </wp:positionV>
                <wp:extent cx="0" cy="246380"/>
                <wp:effectExtent l="53340" t="7620" r="60960" b="22225"/>
                <wp:wrapNone/>
                <wp:docPr id="1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183.45pt;margin-top:161.85pt;width:0;height:19.4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JJNgIAAF8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552450</wp:posOffset>
                </wp:positionV>
                <wp:extent cx="0" cy="349885"/>
                <wp:effectExtent l="53340" t="19050" r="60960" b="12065"/>
                <wp:wrapNone/>
                <wp:docPr id="1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183.45pt;margin-top:43.5pt;width:0;height:27.55pt;flip: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xYOwIAAGk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751205</wp:posOffset>
                </wp:positionV>
                <wp:extent cx="161925" cy="1304290"/>
                <wp:effectExtent l="8890" t="8255" r="10160" b="11430"/>
                <wp:wrapNone/>
                <wp:docPr id="13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304290"/>
                        </a:xfrm>
                        <a:prstGeom prst="can">
                          <a:avLst>
                            <a:gd name="adj" fmla="val 2013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54" o:spid="_x0000_s1026" type="#_x0000_t22" style="position:absolute;margin-left:178.45pt;margin-top:59.15pt;width:12.75pt;height:10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035040" cy="4246245"/>
                <wp:effectExtent l="9525" t="9525" r="13335" b="11430"/>
                <wp:docPr id="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4246245"/>
                          <a:chOff x="1453" y="4783"/>
                          <a:chExt cx="9504" cy="6687"/>
                        </a:xfrm>
                      </wpg:grpSpPr>
                      <wps:wsp>
                        <wps:cNvPr id="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53" y="4783"/>
                            <a:ext cx="9504" cy="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5372"/>
                            <a:ext cx="213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 = 7.0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.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 w:rsidRPr="00F4126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lbf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C50A28">
                                <w:rPr>
                                  <w:color w:val="FF0000"/>
                                  <w:sz w:val="20"/>
                                  <w:szCs w:val="20"/>
                                  <w:vertAlign w:val="subscript"/>
                                </w:rPr>
                                <w:t xml:space="preserve"> max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0.20 in.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E=16,500,00 lbf/in.</w:t>
                              </w:r>
                              <w:r w:rsidRPr="00666349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  <w:p w:rsidR="0008350A" w:rsidRPr="00F4126A" w:rsidRDefault="00E86A5E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=42,000 lbf/in.</w:t>
                              </w:r>
                              <w:r w:rsidR="0008350A" w:rsidRPr="00666349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7037"/>
                            <a:ext cx="2130" cy="1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Unknowns: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6" y="9166"/>
                            <a:ext cx="2130" cy="2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pPr>
                                <w:rPr>
                                  <w:color w:val="FF0000"/>
                                </w:rPr>
                              </w:pPr>
                              <w:r w:rsidRPr="00E809C0">
                                <w:rPr>
                                  <w:color w:val="FF0000"/>
                                </w:rPr>
                                <w:t xml:space="preserve">Equation: </w:t>
                              </w:r>
                            </w:p>
                            <w:p w:rsidR="0008350A" w:rsidRDefault="0008350A" w:rsidP="00FD4789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 = π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7A3B03">
                                <w:rPr>
                                  <w:color w:val="FF0000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/ 4</w:t>
                              </w:r>
                            </w:p>
                            <w:p w:rsidR="0008350A" w:rsidRDefault="00E86A5E" w:rsidP="00FD4789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</w:t>
                              </w:r>
                              <w:r w:rsidR="0008350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 F/A</w:t>
                              </w:r>
                            </w:p>
                            <w:p w:rsidR="0008350A" w:rsidRPr="00F4126A" w:rsidRDefault="0008350A" w:rsidP="00FD4789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FL/AE</w:t>
                              </w:r>
                            </w:p>
                            <w:p w:rsidR="0008350A" w:rsidRPr="00F4126A" w:rsidRDefault="0008350A" w:rsidP="00E809C0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171"/>
                            <a:ext cx="3341" cy="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 w:rsidRPr="00E809C0">
                                <w:t>Substitute and Solve:</w:t>
                              </w:r>
                            </w:p>
                            <w:p w:rsidR="0008350A" w:rsidRDefault="0008350A" w:rsidP="00E809C0">
                              <w:r w:rsidRPr="006C10D8">
                                <w:rPr>
                                  <w:position w:val="-26"/>
                                </w:rPr>
                                <w:object w:dxaOrig="2320" w:dyaOrig="660">
                                  <v:shape id="_x0000_i1077" type="#_x0000_t75" style="width:104.4pt;height:28.8pt" o:ole="">
                                    <v:imagedata r:id="rId115" o:title=""/>
                                  </v:shape>
                                  <o:OLEObject Type="Embed" ProgID="Equation.DSMT4" ShapeID="_x0000_i1077" DrawAspect="Content" ObjectID="_1421667245" r:id="rId116"/>
                                </w:object>
                              </w:r>
                            </w:p>
                            <w:p w:rsidR="0008350A" w:rsidRDefault="0008350A" w:rsidP="00E809C0">
                              <w:r w:rsidRPr="006C10D8">
                                <w:rPr>
                                  <w:position w:val="-58"/>
                                </w:rPr>
                                <w:object w:dxaOrig="1640" w:dyaOrig="980">
                                  <v:shape id="_x0000_i1079" type="#_x0000_t75" style="width:67.7pt;height:40.3pt" o:ole="">
                                    <v:imagedata r:id="rId117" o:title=""/>
                                  </v:shape>
                                  <o:OLEObject Type="Embed" ProgID="Equation.DSMT4" ShapeID="_x0000_i1079" DrawAspect="Content" ObjectID="_1421667246" r:id="rId118"/>
                                </w:object>
                              </w:r>
                            </w:p>
                            <w:p w:rsidR="0008350A" w:rsidRDefault="0008350A" w:rsidP="00E809C0">
                              <w:r w:rsidRPr="00F33CD5">
                                <w:rPr>
                                  <w:position w:val="-24"/>
                                </w:rPr>
                                <w:object w:dxaOrig="1760" w:dyaOrig="660">
                                  <v:shape id="_x0000_i1081" type="#_x0000_t75" style="width:69.85pt;height:26.65pt" o:ole="">
                                    <v:imagedata r:id="rId119" o:title=""/>
                                  </v:shape>
                                  <o:OLEObject Type="Embed" ProgID="Equation.DSMT4" ShapeID="_x0000_i1081" DrawAspect="Content" ObjectID="_1421667247" r:id="rId120"/>
                                </w:object>
                              </w:r>
                            </w:p>
                            <w:p w:rsidR="0008350A" w:rsidRDefault="0008350A" w:rsidP="00E809C0">
                              <w:r w:rsidRPr="000523DD">
                                <w:rPr>
                                  <w:position w:val="-28"/>
                                </w:rPr>
                                <w:object w:dxaOrig="1560" w:dyaOrig="680">
                                  <v:shape id="_x0000_i1083" type="#_x0000_t75" style="width:70.55pt;height:31.7pt" o:ole="">
                                    <v:imagedata r:id="rId121" o:title=""/>
                                  </v:shape>
                                  <o:OLEObject Type="Embed" ProgID="Equation.DSMT4" ShapeID="_x0000_i1083" DrawAspect="Content" ObjectID="_1421667248" r:id="rId122"/>
                                </w:object>
                              </w:r>
                            </w:p>
                            <w:p w:rsidR="0008350A" w:rsidRPr="00F4126A" w:rsidRDefault="0008350A" w:rsidP="000523DD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z w:val="20"/>
                                  <w:szCs w:val="20"/>
                                </w:rPr>
                                <w:t></w:t>
                              </w:r>
                              <w:r w:rsidRPr="00A15C7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FL / AE</w:t>
                              </w:r>
                            </w:p>
                            <w:p w:rsidR="0008350A" w:rsidRPr="00E809C0" w:rsidRDefault="0008350A" w:rsidP="00E809C0">
                              <w:r w:rsidRPr="006C10D8">
                                <w:rPr>
                                  <w:position w:val="-58"/>
                                </w:rPr>
                                <w:object w:dxaOrig="3720" w:dyaOrig="980">
                                  <v:shape id="_x0000_i1085" type="#_x0000_t75" style="width:158.4pt;height:40.3pt" o:ole="">
                                    <v:imagedata r:id="rId123" o:title=""/>
                                  </v:shape>
                                  <o:OLEObject Type="Embed" ProgID="Equation.DSMT4" ShapeID="_x0000_i1085" DrawAspect="Content" ObjectID="_1421667249" r:id="rId124"/>
                                </w:object>
                              </w:r>
                              <w:r w:rsidRPr="007C62E3">
                                <w:rPr>
                                  <w:position w:val="-26"/>
                                </w:rPr>
                                <w:object w:dxaOrig="2299" w:dyaOrig="639">
                                  <v:shape id="_x0000_i1087" type="#_x0000_t75" style="width:108pt;height:30.25pt" o:ole="">
                                    <v:imagedata r:id="rId125" o:title=""/>
                                  </v:shape>
                                  <o:OLEObject Type="Embed" ProgID="Equation.DSMT4" ShapeID="_x0000_i1087" DrawAspect="Content" ObjectID="_1421667250" r:id="rId1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0330"/>
                            <a:ext cx="3442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E809C0" w:rsidRDefault="0008350A" w:rsidP="00E809C0">
                              <w:r w:rsidRPr="00E809C0">
                                <w:t>Final Solution</w:t>
                              </w:r>
                            </w:p>
                            <w:p w:rsidR="0008350A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 = 0.46 in.</w:t>
                              </w:r>
                            </w:p>
                            <w:p w:rsidR="0008350A" w:rsidRPr="004000F8" w:rsidRDefault="0008350A" w:rsidP="00E809C0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L = 79 in.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870" y="5171"/>
                            <a:ext cx="3380" cy="4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Default="0008350A" w:rsidP="00E809C0">
                              <w:r>
                                <w:t>Draw: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4796"/>
                            <a:ext cx="95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350A" w:rsidRPr="0012680C" w:rsidRDefault="0008350A" w:rsidP="00E809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2680C">
                                <w:rPr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 w:rsidRPr="0012680C">
                                <w:rPr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3" o:spid="_x0000_s1137" style="width:475.2pt;height:334.35pt;mso-position-horizontal-relative:char;mso-position-vertical-relative:line" coordorigin="1453,4783" coordsize="9504,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">
                <v:rect id="Rectangle 114" o:spid="_x0000_s1138" style="position:absolute;left:1453;top:4783;width:950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shape id="Text Box 115" o:spid="_x0000_s1139" type="#_x0000_t202" style="position:absolute;left:1576;top:5372;width:213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H88IA&#10;AADaAAAADwAAAGRycy9kb3ducmV2LnhtbESPS4vCQBCE74L/YWjB2zpRwUd0FPHBelp2fV6bTJsE&#10;Mz0hM8bsv3cWFjwWVfUVNV82phA1VS63rKDfi0AQJ1bnnCo4HXcfExDOI2ssLJOCX3KwXLRbc4y1&#10;ffIP1QefigBhF6OCzPsyltIlGRl0PVsSB+9mK4M+yCqVusJngJtCDqJoJA3mHBYyLGmdUXI/PIyC&#10;r8umnn6utrb5Hp9v1+PYDIkuSnU7zWoGwlPj3+H/9l4rGMHflX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B4fzwgAAANoAAAAPAAAAAAAAAAAAAAAAAJgCAABkcnMvZG93&#10;bnJldi54bWxQSwUGAAAAAAQABAD1AAAAhwMAAAAA&#10;" strokecolor="#d8d8d8">
                  <v:textbox>
                    <w:txbxContent>
                      <w:p w:rsidR="0008350A" w:rsidRPr="00E809C0" w:rsidRDefault="0008350A" w:rsidP="00E809C0">
                        <w:proofErr w:type="spellStart"/>
                        <w:r w:rsidRPr="00E809C0">
                          <w:t>Knowns</w:t>
                        </w:r>
                        <w:proofErr w:type="spellEnd"/>
                        <w:r w:rsidRPr="00E809C0">
                          <w:t>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F = 7.0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.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4126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C50A28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 xml:space="preserve"> </w:t>
                        </w:r>
                        <w:proofErr w:type="gramStart"/>
                        <w:r w:rsidRPr="00C50A28">
                          <w:rPr>
                            <w:color w:val="FF0000"/>
                            <w:sz w:val="20"/>
                            <w:szCs w:val="20"/>
                            <w:vertAlign w:val="subscript"/>
                          </w:rPr>
                          <w:t>max</w:t>
                        </w:r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= 0.20 in.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E=16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,500,00</w:t>
                        </w:r>
                        <w:proofErr w:type="gram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Pr="00666349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  <w:p w:rsidR="0008350A" w:rsidRPr="00F4126A" w:rsidRDefault="00E86A5E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=42,000 </w:t>
                        </w:r>
                        <w:proofErr w:type="spellStart"/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>/in.</w:t>
                        </w:r>
                        <w:r w:rsidR="0008350A" w:rsidRPr="00666349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116" o:spid="_x0000_s1140" type="#_x0000_t202" style="position:absolute;left:1576;top:7037;width:213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iaMMA&#10;AADaAAAADwAAAGRycy9kb3ducmV2LnhtbESPW2vCQBSE3wv+h+UIvtWNCsZGVxEv6FPx0trXQ/aY&#10;BLNnQ3aN8d+7hUIfh5n5hpktWlOKhmpXWFYw6EcgiFOrC84UfJ237xMQziNrLC2Tgic5WMw7bzNM&#10;tH3wkZqTz0SAsEtQQe59lUjp0pwMur6tiIN3tbVBH2SdSV3jI8BNKYdRNJYGCw4LOVa0yim9ne5G&#10;wedl3XzslhvbHuLv6885NiOii1K9brucgvDU+v/wX3uvFcTweyXc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siaMMAAADaAAAADwAAAAAAAAAAAAAAAACYAgAAZHJzL2Rv&#10;d25yZXYueG1sUEsFBgAAAAAEAAQA9QAAAIgDAAAAAA==&#10;" strokecolor="#d8d8d8">
                  <v:textbox>
                    <w:txbxContent>
                      <w:p w:rsidR="0008350A" w:rsidRPr="00E809C0" w:rsidRDefault="0008350A" w:rsidP="00E809C0">
                        <w:r w:rsidRPr="00E809C0">
                          <w:t>Unknowns: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</w:t>
                        </w:r>
                      </w:p>
                      <w:p w:rsidR="0008350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L</w:t>
                        </w:r>
                      </w:p>
                    </w:txbxContent>
                  </v:textbox>
                </v:shape>
                <v:shape id="Text Box 117" o:spid="_x0000_s1141" type="#_x0000_t202" style="position:absolute;left:1576;top:9166;width:2130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2GsAA&#10;AADaAAAADwAAAGRycy9kb3ducmV2LnhtbERPTWvCQBC9C/0PyxS8mU0VtE1dQ7AVPUlrWnsdsmMS&#10;mp0N2TXGf+8eBI+P971MB9OInjpXW1bwEsUgiAuray4V/OSbySsI55E1NpZJwZUcpKun0RITbS/8&#10;Tf3BlyKEsEtQQeV9m0jpiooMusi2xIE72c6gD7Arpe7wEsJNI6dxPJcGaw4NFba0rqj4P5yNgv3x&#10;o3/bZp92+Fr8nv7yhZkRHZUaPw/ZOwhPg3+I7+6dVhC2hivhBs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S2GsAAAADaAAAADwAAAAAAAAAAAAAAAACYAgAAZHJzL2Rvd25y&#10;ZXYueG1sUEsFBgAAAAAEAAQA9QAAAIUDAAAAAA==&#10;" strokecolor="#d8d8d8">
                  <v:textbox>
                    <w:txbxContent>
                      <w:p w:rsidR="0008350A" w:rsidRPr="00E809C0" w:rsidRDefault="0008350A" w:rsidP="00E809C0">
                        <w:pPr>
                          <w:rPr>
                            <w:color w:val="FF0000"/>
                          </w:rPr>
                        </w:pPr>
                        <w:r w:rsidRPr="00E809C0">
                          <w:rPr>
                            <w:color w:val="FF0000"/>
                          </w:rPr>
                          <w:t xml:space="preserve">Equation: </w:t>
                        </w:r>
                      </w:p>
                      <w:p w:rsidR="0008350A" w:rsidRDefault="0008350A" w:rsidP="00FD4789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A = π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>d</w:t>
                        </w:r>
                        <w:r w:rsidRPr="007A3B03">
                          <w:rPr>
                            <w:color w:val="FF0000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/ 4</w:t>
                        </w:r>
                      </w:p>
                      <w:p w:rsidR="0008350A" w:rsidRDefault="00E86A5E" w:rsidP="00FD4789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</w:t>
                        </w:r>
                        <w:r w:rsidR="0008350A">
                          <w:rPr>
                            <w:color w:val="FF0000"/>
                            <w:sz w:val="20"/>
                            <w:szCs w:val="20"/>
                          </w:rPr>
                          <w:t xml:space="preserve"> = F/A</w:t>
                        </w:r>
                      </w:p>
                      <w:p w:rsidR="0008350A" w:rsidRPr="00F4126A" w:rsidRDefault="0008350A" w:rsidP="00FD4789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FL/AE</w:t>
                        </w:r>
                      </w:p>
                      <w:p w:rsidR="0008350A" w:rsidRPr="00F4126A" w:rsidRDefault="0008350A" w:rsidP="00E809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8" o:spid="_x0000_s1142" type="#_x0000_t202" style="position:absolute;left:7515;top:5171;width:3341;height:4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gTgcIA&#10;AADaAAAADwAAAGRycy9kb3ducmV2LnhtbESPT4vCMBTE74LfITzBm6ausGo1iqzKelrW/9dH82yL&#10;zUtpYq3f3ggLexxm5jfMbNGYQtRUudyygkE/AkGcWJ1zquB42PTGIJxH1lhYJgVPcrCYt1szjLV9&#10;8I7qvU9FgLCLUUHmfRlL6ZKMDLq+LYmDd7WVQR9klUpd4SPATSE/ouhTGsw5LGRY0ldGyW1/Nwp+&#10;zqt68r1c2+Z3dLpeDiMzJDor1e00yykIT43/D/+1t1rBBN5Xw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BOBwgAAANoAAAAPAAAAAAAAAAAAAAAAAJgCAABkcnMvZG93&#10;bnJldi54bWxQSwUGAAAAAAQABAD1AAAAhwMAAAAA&#10;" strokecolor="#d8d8d8">
                  <v:textbox>
                    <w:txbxContent>
                      <w:p w:rsidR="0008350A" w:rsidRDefault="0008350A" w:rsidP="00E809C0">
                        <w:r w:rsidRPr="00E809C0">
                          <w:t>Substitute and Solve:</w:t>
                        </w:r>
                      </w:p>
                      <w:p w:rsidR="0008350A" w:rsidRDefault="0008350A" w:rsidP="00E809C0">
                        <w:r w:rsidRPr="006C10D8">
                          <w:rPr>
                            <w:position w:val="-26"/>
                          </w:rPr>
                          <w:object w:dxaOrig="2320" w:dyaOrig="660">
                            <v:shape id="_x0000_i1050" type="#_x0000_t75" style="width:104.25pt;height:28.5pt" o:ole="">
                              <v:imagedata r:id="rId127" o:title=""/>
                            </v:shape>
                            <o:OLEObject Type="Embed" ProgID="Equation.DSMT4" ShapeID="_x0000_i1050" DrawAspect="Content" ObjectID="_1404634131" r:id="rId128"/>
                          </w:object>
                        </w:r>
                      </w:p>
                      <w:p w:rsidR="0008350A" w:rsidRDefault="0008350A" w:rsidP="00E809C0">
                        <w:r w:rsidRPr="006C10D8">
                          <w:rPr>
                            <w:position w:val="-58"/>
                          </w:rPr>
                          <w:object w:dxaOrig="1640" w:dyaOrig="980">
                            <v:shape id="_x0000_i1051" type="#_x0000_t75" style="width:67.5pt;height:40.5pt" o:ole="">
                              <v:imagedata r:id="rId129" o:title=""/>
                            </v:shape>
                            <o:OLEObject Type="Embed" ProgID="Equation.DSMT4" ShapeID="_x0000_i1051" DrawAspect="Content" ObjectID="_1404634132" r:id="rId130"/>
                          </w:object>
                        </w:r>
                      </w:p>
                      <w:p w:rsidR="0008350A" w:rsidRDefault="0008350A" w:rsidP="00E809C0">
                        <w:r w:rsidRPr="00F33CD5">
                          <w:rPr>
                            <w:position w:val="-24"/>
                          </w:rPr>
                          <w:object w:dxaOrig="1760" w:dyaOrig="660">
                            <v:shape id="_x0000_i1052" type="#_x0000_t75" style="width:69.75pt;height:27pt" o:ole="">
                              <v:imagedata r:id="rId131" o:title=""/>
                            </v:shape>
                            <o:OLEObject Type="Embed" ProgID="Equation.DSMT4" ShapeID="_x0000_i1052" DrawAspect="Content" ObjectID="_1404634133" r:id="rId132"/>
                          </w:object>
                        </w:r>
                      </w:p>
                      <w:p w:rsidR="0008350A" w:rsidRDefault="0008350A" w:rsidP="00E809C0">
                        <w:r w:rsidRPr="000523DD">
                          <w:rPr>
                            <w:position w:val="-28"/>
                          </w:rPr>
                          <w:object w:dxaOrig="1560" w:dyaOrig="680">
                            <v:shape id="_x0000_i1053" type="#_x0000_t75" style="width:70.5pt;height:31.5pt" o:ole="">
                              <v:imagedata r:id="rId133" o:title=""/>
                            </v:shape>
                            <o:OLEObject Type="Embed" ProgID="Equation.DSMT4" ShapeID="_x0000_i1053" DrawAspect="Content" ObjectID="_1404634134" r:id="rId134"/>
                          </w:object>
                        </w:r>
                      </w:p>
                      <w:p w:rsidR="0008350A" w:rsidRPr="00F4126A" w:rsidRDefault="0008350A" w:rsidP="000523DD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z w:val="20"/>
                            <w:szCs w:val="20"/>
                          </w:rPr>
                          <w:t></w:t>
                        </w:r>
                        <w:r w:rsidRPr="00A15C71">
                          <w:rPr>
                            <w:color w:val="FF0000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color w:val="FF0000"/>
                            <w:sz w:val="20"/>
                            <w:szCs w:val="20"/>
                          </w:rPr>
                          <w:t xml:space="preserve"> FL / AE</w:t>
                        </w:r>
                      </w:p>
                      <w:p w:rsidR="0008350A" w:rsidRPr="00E809C0" w:rsidRDefault="0008350A" w:rsidP="00E809C0">
                        <w:r w:rsidRPr="006C10D8">
                          <w:rPr>
                            <w:position w:val="-58"/>
                          </w:rPr>
                          <w:object w:dxaOrig="3720" w:dyaOrig="980">
                            <v:shape id="_x0000_i1054" type="#_x0000_t75" style="width:158.25pt;height:40.5pt" o:ole="">
                              <v:imagedata r:id="rId135" o:title=""/>
                            </v:shape>
                            <o:OLEObject Type="Embed" ProgID="Equation.DSMT4" ShapeID="_x0000_i1054" DrawAspect="Content" ObjectID="_1404634135" r:id="rId136"/>
                          </w:object>
                        </w:r>
                        <w:r w:rsidRPr="007C62E3">
                          <w:rPr>
                            <w:position w:val="-26"/>
                          </w:rPr>
                          <w:object w:dxaOrig="2299" w:dyaOrig="639">
                            <v:shape id="_x0000_i1055" type="#_x0000_t75" style="width:108pt;height:30pt" o:ole="">
                              <v:imagedata r:id="rId137" o:title=""/>
                            </v:shape>
                            <o:OLEObject Type="Embed" ProgID="Equation.DSMT4" ShapeID="_x0000_i1055" DrawAspect="Content" ObjectID="_1404634136" r:id="rId138"/>
                          </w:object>
                        </w:r>
                      </w:p>
                    </w:txbxContent>
                  </v:textbox>
                </v:shape>
                <v:shape id="Text Box 119" o:spid="_x0000_s1143" type="#_x0000_t202" style="position:absolute;left:7515;top:10330;width:3442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8350A" w:rsidRPr="00E809C0" w:rsidRDefault="0008350A" w:rsidP="00E809C0">
                        <w:r w:rsidRPr="00E809C0">
                          <w:t>Final Solution</w:t>
                        </w:r>
                      </w:p>
                      <w:p w:rsidR="0008350A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 = 0.46 in.</w:t>
                        </w:r>
                      </w:p>
                      <w:p w:rsidR="0008350A" w:rsidRPr="004000F8" w:rsidRDefault="0008350A" w:rsidP="00E809C0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L = 79 in.</w:t>
                        </w:r>
                      </w:p>
                    </w:txbxContent>
                  </v:textbox>
                </v:shape>
                <v:rect id="Rectangle 120" o:spid="_x0000_s1144" style="position:absolute;left:3870;top:5171;width:3380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08350A" w:rsidRDefault="0008350A" w:rsidP="00E809C0">
                        <w:r>
                          <w:t>Draw:</w:t>
                        </w:r>
                      </w:p>
                    </w:txbxContent>
                  </v:textbox>
                </v:rect>
                <v:shape id="Text Box 121" o:spid="_x0000_s1145" type="#_x0000_t202" style="position:absolute;left:1479;top:4796;width:95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mM0MEA&#10;AADbAAAADwAAAGRycy9kb3ducmV2LnhtbERPS4vCMBC+C/6HMAveNF0XfFSjiO6ynsTHrl6HZmyL&#10;zaQ0sdZ/bwTB23x8z5nOG1OImiqXW1bw2YtAECdW55wq+Dv8dEcgnEfWWFgmBXdyMJ+1W1OMtb3x&#10;juq9T0UIYRejgsz7MpbSJRkZdD1bEgfubCuDPsAqlbrCWwg3hexH0UAazDk0ZFjSMqPksr8aBZvj&#10;qh7/Lr5tsx3+n0+HofkiOirV+WgWExCeGv8Wv9xrHeb34flLO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JjNDBAAAA2wAAAA8AAAAAAAAAAAAAAAAAmAIAAGRycy9kb3du&#10;cmV2LnhtbFBLBQYAAAAABAAEAPUAAACGAwAAAAA=&#10;" strokecolor="#d8d8d8">
                  <v:textbox>
                    <w:txbxContent>
                      <w:p w:rsidR="0008350A" w:rsidRPr="0012680C" w:rsidRDefault="0008350A" w:rsidP="00E809C0">
                        <w:pPr>
                          <w:rPr>
                            <w:b/>
                            <w:bCs/>
                          </w:rPr>
                        </w:pPr>
                        <w:r w:rsidRPr="0012680C">
                          <w:rPr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</w:rPr>
                          <w:t>0</w:t>
                        </w:r>
                        <w:r w:rsidRPr="0012680C">
                          <w:rPr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6F" w:rsidRDefault="00AC606F" w:rsidP="00E809C0"/>
    <w:p w:rsidR="00AC606F" w:rsidRDefault="00AC606F" w:rsidP="00E809C0"/>
    <w:p w:rsidR="00AC606F" w:rsidRDefault="00AC606F" w:rsidP="005D5A28">
      <w:pPr>
        <w:pStyle w:val="ActivitySection"/>
      </w:pPr>
      <w:r w:rsidRPr="0039083C">
        <w:t>Conclusion</w:t>
      </w:r>
    </w:p>
    <w:p w:rsidR="00AC606F" w:rsidRDefault="00AC606F" w:rsidP="005D5A28">
      <w:pPr>
        <w:pStyle w:val="ActivityNumbers"/>
        <w:numPr>
          <w:ilvl w:val="0"/>
          <w:numId w:val="30"/>
        </w:numPr>
        <w:tabs>
          <w:tab w:val="clear" w:pos="360"/>
          <w:tab w:val="num" w:pos="120"/>
        </w:tabs>
        <w:ind w:left="480"/>
      </w:pPr>
      <w:r>
        <w:t>Why is it important for engineers to document all calculations?</w:t>
      </w:r>
    </w:p>
    <w:p w:rsidR="00AC606F" w:rsidRDefault="00AC606F" w:rsidP="005D5A28"/>
    <w:p w:rsidR="00AC606F" w:rsidRDefault="00AC606F" w:rsidP="002D48D2">
      <w:pPr>
        <w:ind w:left="720"/>
      </w:pPr>
      <w:r>
        <w:rPr>
          <w:color w:val="FF0000"/>
        </w:rPr>
        <w:t>Engineers document all calculations in</w:t>
      </w:r>
      <w:r w:rsidRPr="001F1379">
        <w:rPr>
          <w:color w:val="FF0000"/>
        </w:rPr>
        <w:t xml:space="preserve"> order to </w:t>
      </w:r>
      <w:r>
        <w:rPr>
          <w:color w:val="FF0000"/>
        </w:rPr>
        <w:t>maintain</w:t>
      </w:r>
      <w:r w:rsidRPr="001F1379">
        <w:rPr>
          <w:color w:val="FF0000"/>
        </w:rPr>
        <w:t xml:space="preserve"> a record of their consideration for the strength of materials in the design of a solution. If </w:t>
      </w:r>
      <w:r>
        <w:rPr>
          <w:color w:val="FF0000"/>
        </w:rPr>
        <w:t>the design has</w:t>
      </w:r>
      <w:r w:rsidRPr="001F1379">
        <w:rPr>
          <w:color w:val="FF0000"/>
        </w:rPr>
        <w:t xml:space="preserve"> a strength requirement, it is especially important to make sure </w:t>
      </w:r>
      <w:r>
        <w:rPr>
          <w:color w:val="FF0000"/>
        </w:rPr>
        <w:t>that the design</w:t>
      </w:r>
      <w:r w:rsidRPr="001F1379">
        <w:rPr>
          <w:color w:val="FF0000"/>
        </w:rPr>
        <w:t xml:space="preserve"> will withhold the applied stresses. The calculations can also be referred to on a later date, if needed</w:t>
      </w:r>
      <w:r>
        <w:t xml:space="preserve">. </w:t>
      </w:r>
    </w:p>
    <w:p w:rsidR="00AC606F" w:rsidRDefault="00AC606F" w:rsidP="005D5A28"/>
    <w:p w:rsidR="00AC606F" w:rsidRDefault="00AC606F" w:rsidP="005D5A28">
      <w:pPr>
        <w:pStyle w:val="ActivityNumbers"/>
        <w:numPr>
          <w:ilvl w:val="0"/>
          <w:numId w:val="32"/>
        </w:numPr>
        <w:tabs>
          <w:tab w:val="clear" w:pos="360"/>
          <w:tab w:val="num" w:pos="120"/>
        </w:tabs>
        <w:ind w:left="480"/>
      </w:pPr>
      <w:r>
        <w:t>What information can aid you in selecting the correct formula for solving engineering calculations?</w:t>
      </w:r>
    </w:p>
    <w:p w:rsidR="00AC606F" w:rsidRDefault="00AC606F" w:rsidP="005D5A28"/>
    <w:p w:rsidR="00AC606F" w:rsidRPr="001F1379" w:rsidRDefault="00AC606F" w:rsidP="002D48D2">
      <w:pPr>
        <w:ind w:left="720"/>
        <w:rPr>
          <w:color w:val="FF0000"/>
        </w:rPr>
      </w:pPr>
      <w:r>
        <w:rPr>
          <w:color w:val="FF0000"/>
        </w:rPr>
        <w:t>In order to select the correct formula, you will s</w:t>
      </w:r>
      <w:r w:rsidRPr="001F1379">
        <w:rPr>
          <w:color w:val="FF0000"/>
        </w:rPr>
        <w:t xml:space="preserve">ketch a diagram and identify the unknown and known values based on the problem. The correct equation is chosen based on the unknown and known values. </w:t>
      </w:r>
    </w:p>
    <w:p w:rsidR="00AC606F" w:rsidRPr="006D56AF" w:rsidRDefault="00AC606F" w:rsidP="005D5A28"/>
    <w:p w:rsidR="00AC606F" w:rsidRDefault="00AC606F" w:rsidP="005D5A28">
      <w:pPr>
        <w:pStyle w:val="ActivityNumbers"/>
        <w:numPr>
          <w:ilvl w:val="0"/>
          <w:numId w:val="32"/>
        </w:numPr>
        <w:tabs>
          <w:tab w:val="clear" w:pos="360"/>
          <w:tab w:val="num" w:pos="120"/>
        </w:tabs>
        <w:ind w:left="480"/>
      </w:pPr>
      <w:r w:rsidRPr="006D56AF">
        <w:t>What is a conversion factor?</w:t>
      </w:r>
    </w:p>
    <w:p w:rsidR="00AC606F" w:rsidRDefault="00AC606F" w:rsidP="007B210D">
      <w:pPr>
        <w:pStyle w:val="ActivityNumbers"/>
        <w:numPr>
          <w:ilvl w:val="0"/>
          <w:numId w:val="0"/>
        </w:numPr>
        <w:ind w:left="120"/>
      </w:pPr>
    </w:p>
    <w:p w:rsidR="00AC606F" w:rsidRPr="00E809C0" w:rsidRDefault="00AC606F" w:rsidP="006C10D8">
      <w:pPr>
        <w:ind w:left="720"/>
        <w:rPr>
          <w:sz w:val="16"/>
          <w:szCs w:val="16"/>
        </w:rPr>
      </w:pPr>
      <w:r w:rsidRPr="001F1379">
        <w:rPr>
          <w:color w:val="FF0000"/>
        </w:rPr>
        <w:t xml:space="preserve">A </w:t>
      </w:r>
      <w:r w:rsidR="00E86A5E">
        <w:rPr>
          <w:color w:val="FF0000"/>
        </w:rPr>
        <w:t xml:space="preserve">conversion factor is </w:t>
      </w:r>
      <w:r w:rsidRPr="001F1379">
        <w:rPr>
          <w:color w:val="FF0000"/>
        </w:rPr>
        <w:t xml:space="preserve">a ratio of equivalent values that, when multiplied by a measurement, changes the units on that measurement.  </w:t>
      </w:r>
    </w:p>
    <w:sectPr w:rsidR="00AC606F" w:rsidRPr="00E809C0" w:rsidSect="0039771C">
      <w:headerReference w:type="even" r:id="rId139"/>
      <w:footerReference w:type="default" r:id="rId140"/>
      <w:headerReference w:type="first" r:id="rId141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62" w:rsidRDefault="00365762">
      <w:r>
        <w:separator/>
      </w:r>
    </w:p>
    <w:p w:rsidR="00365762" w:rsidRDefault="00365762"/>
    <w:p w:rsidR="00365762" w:rsidRDefault="00365762"/>
  </w:endnote>
  <w:endnote w:type="continuationSeparator" w:id="0">
    <w:p w:rsidR="00365762" w:rsidRDefault="00365762">
      <w:r>
        <w:continuationSeparator/>
      </w:r>
    </w:p>
    <w:p w:rsidR="00365762" w:rsidRDefault="00365762"/>
    <w:p w:rsidR="00365762" w:rsidRDefault="00365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50A" w:rsidRDefault="0008350A">
    <w:pPr>
      <w:pStyle w:val="Footer"/>
    </w:pPr>
    <w:r>
      <w:t>Project Lead The Way,</w:t>
    </w:r>
    <w:r>
      <w:rPr>
        <w:vertAlign w:val="superscript"/>
      </w:rPr>
      <w:t xml:space="preserve"> </w:t>
    </w:r>
    <w:r>
      <w:t>Inc.</w:t>
    </w:r>
  </w:p>
  <w:p w:rsidR="0008350A" w:rsidRDefault="0008350A">
    <w:pPr>
      <w:pStyle w:val="Footer"/>
    </w:pPr>
    <w:r>
      <w:t>Copyright 2011</w:t>
    </w:r>
  </w:p>
  <w:p w:rsidR="0008350A" w:rsidRDefault="0008350A" w:rsidP="003C1870">
    <w:pPr>
      <w:pStyle w:val="Footer"/>
    </w:pPr>
    <w:r>
      <w:t>POE – Unit 2 – Lesson 2.3 – Activity 2.3.1a Stess/Strain Calculations Answer Key – Pa</w:t>
    </w:r>
    <w:r w:rsidRPr="00DA546C">
      <w:t xml:space="preserve">ge </w:t>
    </w:r>
    <w:r>
      <w:fldChar w:fldCharType="begin"/>
    </w:r>
    <w:r>
      <w:instrText xml:space="preserve"> PAGE </w:instrText>
    </w:r>
    <w:r>
      <w:fldChar w:fldCharType="separate"/>
    </w:r>
    <w:r w:rsidR="00046B0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62" w:rsidRDefault="00365762">
      <w:r>
        <w:separator/>
      </w:r>
    </w:p>
    <w:p w:rsidR="00365762" w:rsidRDefault="00365762"/>
    <w:p w:rsidR="00365762" w:rsidRDefault="00365762"/>
  </w:footnote>
  <w:footnote w:type="continuationSeparator" w:id="0">
    <w:p w:rsidR="00365762" w:rsidRDefault="00365762">
      <w:r>
        <w:continuationSeparator/>
      </w:r>
    </w:p>
    <w:p w:rsidR="00365762" w:rsidRDefault="00365762"/>
    <w:p w:rsidR="00365762" w:rsidRDefault="003657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50A" w:rsidRDefault="00046B0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69" type="#_x0000_t136" style="position:absolute;margin-left:0;margin-top:0;width:471.3pt;height:188.5pt;rotation:315;z-index:-25161728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:rsidR="0008350A" w:rsidRDefault="0008350A"/>
  <w:p w:rsidR="0008350A" w:rsidRDefault="000835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50A" w:rsidRDefault="00046B0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70" type="#_x0000_t136" style="position:absolute;margin-left:0;margin-top:0;width:471.3pt;height:188.5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D67683B"/>
    <w:multiLevelType w:val="multilevel"/>
    <w:tmpl w:val="8EEE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82B51EA"/>
    <w:multiLevelType w:val="multilevel"/>
    <w:tmpl w:val="8EEE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1AF90699"/>
    <w:multiLevelType w:val="multilevel"/>
    <w:tmpl w:val="DD7A3D34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 w:cs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cs="Wingdings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cs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261A78B1"/>
    <w:multiLevelType w:val="multilevel"/>
    <w:tmpl w:val="D0C6C1C0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 w:cs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1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6C249B"/>
    <w:multiLevelType w:val="multilevel"/>
    <w:tmpl w:val="D68A20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8671288"/>
    <w:multiLevelType w:val="hybridMultilevel"/>
    <w:tmpl w:val="92F0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11909"/>
    <w:multiLevelType w:val="multilevel"/>
    <w:tmpl w:val="E480AF4E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 w:cs="Wingdings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cs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25">
    <w:nsid w:val="40C504CC"/>
    <w:multiLevelType w:val="hybridMultilevel"/>
    <w:tmpl w:val="79007EA6"/>
    <w:lvl w:ilvl="0" w:tplc="E1CE2DC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2D2390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cs="Wingdings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4471D38"/>
    <w:multiLevelType w:val="hybridMultilevel"/>
    <w:tmpl w:val="BC3497E4"/>
    <w:lvl w:ilvl="0" w:tplc="97621BB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nsid w:val="53117332"/>
    <w:multiLevelType w:val="multilevel"/>
    <w:tmpl w:val="892AA648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3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cs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6A26B5"/>
    <w:multiLevelType w:val="multilevel"/>
    <w:tmpl w:val="D68A20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>
    <w:nsid w:val="6C2D3D78"/>
    <w:multiLevelType w:val="multilevel"/>
    <w:tmpl w:val="98B03EB6"/>
    <w:lvl w:ilvl="0">
      <w:start w:val="1"/>
      <w:numFmt w:val="bullet"/>
      <w:lvlText w:val=""/>
      <w:lvlJc w:val="left"/>
      <w:pPr>
        <w:tabs>
          <w:tab w:val="num" w:pos="0"/>
        </w:tabs>
        <w:ind w:left="21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5">
    <w:nsid w:val="71B9043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E94D0A"/>
    <w:multiLevelType w:val="multilevel"/>
    <w:tmpl w:val="C372640A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cs="Symbol" w:hint="default"/>
        <w:b/>
        <w:bCs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cs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cs="Symbol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38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7"/>
  </w:num>
  <w:num w:numId="6">
    <w:abstractNumId w:val="38"/>
  </w:num>
  <w:num w:numId="7">
    <w:abstractNumId w:val="15"/>
  </w:num>
  <w:num w:numId="8">
    <w:abstractNumId w:val="20"/>
  </w:num>
  <w:num w:numId="9">
    <w:abstractNumId w:val="21"/>
  </w:num>
  <w:num w:numId="10">
    <w:abstractNumId w:val="28"/>
  </w:num>
  <w:num w:numId="11">
    <w:abstractNumId w:val="34"/>
  </w:num>
  <w:num w:numId="12">
    <w:abstractNumId w:val="28"/>
  </w:num>
  <w:num w:numId="13">
    <w:abstractNumId w:val="30"/>
  </w:num>
  <w:num w:numId="14">
    <w:abstractNumId w:val="5"/>
  </w:num>
  <w:num w:numId="15">
    <w:abstractNumId w:val="27"/>
  </w:num>
  <w:num w:numId="16">
    <w:abstractNumId w:val="25"/>
  </w:num>
  <w:num w:numId="17">
    <w:abstractNumId w:val="8"/>
  </w:num>
  <w:num w:numId="18">
    <w:abstractNumId w:val="6"/>
  </w:num>
  <w:num w:numId="19">
    <w:abstractNumId w:val="24"/>
  </w:num>
  <w:num w:numId="20">
    <w:abstractNumId w:val="29"/>
  </w:num>
  <w:num w:numId="21">
    <w:abstractNumId w:val="37"/>
  </w:num>
  <w:num w:numId="22">
    <w:abstractNumId w:val="9"/>
  </w:num>
  <w:num w:numId="23">
    <w:abstractNumId w:val="26"/>
  </w:num>
  <w:num w:numId="24">
    <w:abstractNumId w:val="10"/>
  </w:num>
  <w:num w:numId="25">
    <w:abstractNumId w:val="33"/>
  </w:num>
  <w:num w:numId="26">
    <w:abstractNumId w:val="33"/>
  </w:num>
  <w:num w:numId="27">
    <w:abstractNumId w:val="7"/>
  </w:num>
  <w:num w:numId="28">
    <w:abstractNumId w:val="35"/>
  </w:num>
  <w:num w:numId="29">
    <w:abstractNumId w:val="36"/>
  </w:num>
  <w:num w:numId="30">
    <w:abstractNumId w:val="32"/>
    <w:lvlOverride w:ilvl="0">
      <w:startOverride w:val="1"/>
    </w:lvlOverride>
  </w:num>
  <w:num w:numId="31">
    <w:abstractNumId w:val="32"/>
    <w:lvlOverride w:ilvl="0">
      <w:startOverride w:val="1"/>
    </w:lvlOverride>
  </w:num>
  <w:num w:numId="32">
    <w:abstractNumId w:val="32"/>
  </w:num>
  <w:num w:numId="33">
    <w:abstractNumId w:val="22"/>
  </w:num>
  <w:num w:numId="34">
    <w:abstractNumId w:val="19"/>
  </w:num>
  <w:num w:numId="35">
    <w:abstractNumId w:val="19"/>
  </w:num>
  <w:num w:numId="36">
    <w:abstractNumId w:val="16"/>
  </w:num>
  <w:num w:numId="37">
    <w:abstractNumId w:val="3"/>
  </w:num>
  <w:num w:numId="38">
    <w:abstractNumId w:val="18"/>
  </w:num>
  <w:num w:numId="39">
    <w:abstractNumId w:val="0"/>
  </w:num>
  <w:num w:numId="40">
    <w:abstractNumId w:val="2"/>
  </w:num>
  <w:num w:numId="41">
    <w:abstractNumId w:val="12"/>
  </w:num>
  <w:num w:numId="42">
    <w:abstractNumId w:val="31"/>
  </w:num>
  <w:num w:numId="43">
    <w:abstractNumId w:val="1"/>
  </w:num>
  <w:num w:numId="44">
    <w:abstractNumId w:val="32"/>
    <w:lvlOverride w:ilvl="0">
      <w:startOverride w:val="1"/>
    </w:lvlOverride>
  </w:num>
  <w:num w:numId="45">
    <w:abstractNumId w:val="32"/>
  </w:num>
  <w:num w:numId="46">
    <w:abstractNumId w:val="32"/>
    <w:lvlOverride w:ilvl="0">
      <w:startOverride w:val="1"/>
    </w:lvlOverride>
  </w:num>
  <w:num w:numId="47">
    <w:abstractNumId w:val="32"/>
    <w:lvlOverride w:ilvl="0">
      <w:startOverride w:val="1"/>
    </w:lvlOverride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B4"/>
    <w:rsid w:val="00000789"/>
    <w:rsid w:val="00004E21"/>
    <w:rsid w:val="0000623E"/>
    <w:rsid w:val="0001126E"/>
    <w:rsid w:val="0001792F"/>
    <w:rsid w:val="00033B85"/>
    <w:rsid w:val="00033C79"/>
    <w:rsid w:val="0003526D"/>
    <w:rsid w:val="000378EC"/>
    <w:rsid w:val="00040B8A"/>
    <w:rsid w:val="00041584"/>
    <w:rsid w:val="00046B07"/>
    <w:rsid w:val="000520C0"/>
    <w:rsid w:val="000523DD"/>
    <w:rsid w:val="00061B7A"/>
    <w:rsid w:val="000628AB"/>
    <w:rsid w:val="00063594"/>
    <w:rsid w:val="000663A8"/>
    <w:rsid w:val="00070F7C"/>
    <w:rsid w:val="00076DE6"/>
    <w:rsid w:val="00077302"/>
    <w:rsid w:val="00081CA4"/>
    <w:rsid w:val="0008350A"/>
    <w:rsid w:val="0008482A"/>
    <w:rsid w:val="00085987"/>
    <w:rsid w:val="00086307"/>
    <w:rsid w:val="00086311"/>
    <w:rsid w:val="00093E87"/>
    <w:rsid w:val="000B394E"/>
    <w:rsid w:val="000B6392"/>
    <w:rsid w:val="000C2D0C"/>
    <w:rsid w:val="000C78C7"/>
    <w:rsid w:val="000D0819"/>
    <w:rsid w:val="000D664D"/>
    <w:rsid w:val="000E4903"/>
    <w:rsid w:val="000E7D0C"/>
    <w:rsid w:val="000F0DE8"/>
    <w:rsid w:val="00100EE1"/>
    <w:rsid w:val="00101D66"/>
    <w:rsid w:val="00102C57"/>
    <w:rsid w:val="00106BF7"/>
    <w:rsid w:val="00114CE5"/>
    <w:rsid w:val="00115D40"/>
    <w:rsid w:val="00122549"/>
    <w:rsid w:val="0012438D"/>
    <w:rsid w:val="0012680C"/>
    <w:rsid w:val="0013198A"/>
    <w:rsid w:val="00141C43"/>
    <w:rsid w:val="0014471F"/>
    <w:rsid w:val="0014765B"/>
    <w:rsid w:val="00160C17"/>
    <w:rsid w:val="0016715E"/>
    <w:rsid w:val="00173174"/>
    <w:rsid w:val="0017545E"/>
    <w:rsid w:val="00175EB9"/>
    <w:rsid w:val="00181CDD"/>
    <w:rsid w:val="00186354"/>
    <w:rsid w:val="001903B4"/>
    <w:rsid w:val="00190E73"/>
    <w:rsid w:val="0019344C"/>
    <w:rsid w:val="00193E61"/>
    <w:rsid w:val="001943FB"/>
    <w:rsid w:val="001957C2"/>
    <w:rsid w:val="00196FD5"/>
    <w:rsid w:val="00197928"/>
    <w:rsid w:val="001A48D2"/>
    <w:rsid w:val="001A6573"/>
    <w:rsid w:val="001C0049"/>
    <w:rsid w:val="001C0CBF"/>
    <w:rsid w:val="001C6033"/>
    <w:rsid w:val="001D4156"/>
    <w:rsid w:val="001D73CA"/>
    <w:rsid w:val="001E20D8"/>
    <w:rsid w:val="001E36EF"/>
    <w:rsid w:val="001F1379"/>
    <w:rsid w:val="001F58C5"/>
    <w:rsid w:val="001F756B"/>
    <w:rsid w:val="002033F3"/>
    <w:rsid w:val="002116CA"/>
    <w:rsid w:val="002156F7"/>
    <w:rsid w:val="00217F09"/>
    <w:rsid w:val="00225368"/>
    <w:rsid w:val="002302EA"/>
    <w:rsid w:val="00230889"/>
    <w:rsid w:val="00234CF8"/>
    <w:rsid w:val="00235482"/>
    <w:rsid w:val="00241359"/>
    <w:rsid w:val="00245CA9"/>
    <w:rsid w:val="00250BAA"/>
    <w:rsid w:val="00266517"/>
    <w:rsid w:val="00274F45"/>
    <w:rsid w:val="0027539B"/>
    <w:rsid w:val="00277856"/>
    <w:rsid w:val="00283F6E"/>
    <w:rsid w:val="002856A1"/>
    <w:rsid w:val="002936B0"/>
    <w:rsid w:val="00294041"/>
    <w:rsid w:val="00297EF3"/>
    <w:rsid w:val="002A0E6B"/>
    <w:rsid w:val="002A61DC"/>
    <w:rsid w:val="002A6E46"/>
    <w:rsid w:val="002A7FAC"/>
    <w:rsid w:val="002B0DB9"/>
    <w:rsid w:val="002C0CB2"/>
    <w:rsid w:val="002C29C5"/>
    <w:rsid w:val="002C35D6"/>
    <w:rsid w:val="002C6852"/>
    <w:rsid w:val="002D2896"/>
    <w:rsid w:val="002D290F"/>
    <w:rsid w:val="002D3A71"/>
    <w:rsid w:val="002D48D2"/>
    <w:rsid w:val="002D67C9"/>
    <w:rsid w:val="002D7EC0"/>
    <w:rsid w:val="002E1258"/>
    <w:rsid w:val="002E23F9"/>
    <w:rsid w:val="002E284C"/>
    <w:rsid w:val="002E4C90"/>
    <w:rsid w:val="002E73F5"/>
    <w:rsid w:val="003003A5"/>
    <w:rsid w:val="00300D83"/>
    <w:rsid w:val="00312F13"/>
    <w:rsid w:val="0031338D"/>
    <w:rsid w:val="003139D9"/>
    <w:rsid w:val="00320C82"/>
    <w:rsid w:val="00321AB7"/>
    <w:rsid w:val="003225FA"/>
    <w:rsid w:val="00332079"/>
    <w:rsid w:val="0033278B"/>
    <w:rsid w:val="0033382D"/>
    <w:rsid w:val="0033450A"/>
    <w:rsid w:val="0034696D"/>
    <w:rsid w:val="00350437"/>
    <w:rsid w:val="00351688"/>
    <w:rsid w:val="00353C05"/>
    <w:rsid w:val="003554BA"/>
    <w:rsid w:val="00365762"/>
    <w:rsid w:val="0037006C"/>
    <w:rsid w:val="003742ED"/>
    <w:rsid w:val="00375492"/>
    <w:rsid w:val="003774EA"/>
    <w:rsid w:val="0039083C"/>
    <w:rsid w:val="00396200"/>
    <w:rsid w:val="0039755C"/>
    <w:rsid w:val="0039771C"/>
    <w:rsid w:val="003A03E5"/>
    <w:rsid w:val="003A106A"/>
    <w:rsid w:val="003A1697"/>
    <w:rsid w:val="003A1A3B"/>
    <w:rsid w:val="003A5666"/>
    <w:rsid w:val="003B5780"/>
    <w:rsid w:val="003C1870"/>
    <w:rsid w:val="003C5430"/>
    <w:rsid w:val="003C58F3"/>
    <w:rsid w:val="003C6C52"/>
    <w:rsid w:val="003D0CEA"/>
    <w:rsid w:val="003D3115"/>
    <w:rsid w:val="003D73E3"/>
    <w:rsid w:val="003E54C3"/>
    <w:rsid w:val="003E5B13"/>
    <w:rsid w:val="003F6724"/>
    <w:rsid w:val="004000F8"/>
    <w:rsid w:val="004049A7"/>
    <w:rsid w:val="0042127F"/>
    <w:rsid w:val="00425523"/>
    <w:rsid w:val="00426F0D"/>
    <w:rsid w:val="004275D4"/>
    <w:rsid w:val="00432539"/>
    <w:rsid w:val="004361A1"/>
    <w:rsid w:val="004414F7"/>
    <w:rsid w:val="00443867"/>
    <w:rsid w:val="004464EA"/>
    <w:rsid w:val="0045467F"/>
    <w:rsid w:val="0046239E"/>
    <w:rsid w:val="00467E25"/>
    <w:rsid w:val="00487448"/>
    <w:rsid w:val="004914B0"/>
    <w:rsid w:val="004A34F1"/>
    <w:rsid w:val="004A4262"/>
    <w:rsid w:val="004A675E"/>
    <w:rsid w:val="004B115B"/>
    <w:rsid w:val="004B4CA1"/>
    <w:rsid w:val="004B6A31"/>
    <w:rsid w:val="004C17D6"/>
    <w:rsid w:val="004C5FC6"/>
    <w:rsid w:val="004D0063"/>
    <w:rsid w:val="004D0F8B"/>
    <w:rsid w:val="004D1442"/>
    <w:rsid w:val="004D1612"/>
    <w:rsid w:val="004E0F54"/>
    <w:rsid w:val="004F0CDA"/>
    <w:rsid w:val="004F518D"/>
    <w:rsid w:val="004F58B8"/>
    <w:rsid w:val="00503188"/>
    <w:rsid w:val="00505F9B"/>
    <w:rsid w:val="00510B70"/>
    <w:rsid w:val="00510C02"/>
    <w:rsid w:val="005111A6"/>
    <w:rsid w:val="00511289"/>
    <w:rsid w:val="0051245C"/>
    <w:rsid w:val="00517B3E"/>
    <w:rsid w:val="00525EDF"/>
    <w:rsid w:val="00540877"/>
    <w:rsid w:val="00542BB7"/>
    <w:rsid w:val="00543BA4"/>
    <w:rsid w:val="00547C51"/>
    <w:rsid w:val="00547E24"/>
    <w:rsid w:val="00553463"/>
    <w:rsid w:val="00553B7B"/>
    <w:rsid w:val="00561579"/>
    <w:rsid w:val="00563561"/>
    <w:rsid w:val="005701D0"/>
    <w:rsid w:val="00570F4E"/>
    <w:rsid w:val="00581AF4"/>
    <w:rsid w:val="00583FE2"/>
    <w:rsid w:val="00592341"/>
    <w:rsid w:val="00596A0A"/>
    <w:rsid w:val="00597277"/>
    <w:rsid w:val="005A1633"/>
    <w:rsid w:val="005A1801"/>
    <w:rsid w:val="005A21B4"/>
    <w:rsid w:val="005A3F94"/>
    <w:rsid w:val="005B127E"/>
    <w:rsid w:val="005B13D1"/>
    <w:rsid w:val="005B1759"/>
    <w:rsid w:val="005B3A30"/>
    <w:rsid w:val="005B5291"/>
    <w:rsid w:val="005B72DF"/>
    <w:rsid w:val="005B76AD"/>
    <w:rsid w:val="005C137E"/>
    <w:rsid w:val="005C27EF"/>
    <w:rsid w:val="005C7731"/>
    <w:rsid w:val="005C7C00"/>
    <w:rsid w:val="005D5A28"/>
    <w:rsid w:val="005D694B"/>
    <w:rsid w:val="005D73E1"/>
    <w:rsid w:val="005D7CA6"/>
    <w:rsid w:val="005E0581"/>
    <w:rsid w:val="005F20CC"/>
    <w:rsid w:val="005F277C"/>
    <w:rsid w:val="005F309D"/>
    <w:rsid w:val="005F57FB"/>
    <w:rsid w:val="0060659A"/>
    <w:rsid w:val="00607D43"/>
    <w:rsid w:val="0061186C"/>
    <w:rsid w:val="0061570B"/>
    <w:rsid w:val="00615D63"/>
    <w:rsid w:val="0061721F"/>
    <w:rsid w:val="006173C3"/>
    <w:rsid w:val="00624BE3"/>
    <w:rsid w:val="00625199"/>
    <w:rsid w:val="00630518"/>
    <w:rsid w:val="006306CB"/>
    <w:rsid w:val="0063317C"/>
    <w:rsid w:val="00634026"/>
    <w:rsid w:val="0064287E"/>
    <w:rsid w:val="00644C3A"/>
    <w:rsid w:val="00663BB0"/>
    <w:rsid w:val="0066435F"/>
    <w:rsid w:val="006643BB"/>
    <w:rsid w:val="00666349"/>
    <w:rsid w:val="00666E84"/>
    <w:rsid w:val="00671E89"/>
    <w:rsid w:val="006723B0"/>
    <w:rsid w:val="006749A1"/>
    <w:rsid w:val="00676EE0"/>
    <w:rsid w:val="00683D7F"/>
    <w:rsid w:val="006853D5"/>
    <w:rsid w:val="00687294"/>
    <w:rsid w:val="00687BBC"/>
    <w:rsid w:val="00691627"/>
    <w:rsid w:val="006920FC"/>
    <w:rsid w:val="00692FE6"/>
    <w:rsid w:val="006942E1"/>
    <w:rsid w:val="00694BC5"/>
    <w:rsid w:val="00694E4B"/>
    <w:rsid w:val="00697CE3"/>
    <w:rsid w:val="006A3994"/>
    <w:rsid w:val="006B0662"/>
    <w:rsid w:val="006B1718"/>
    <w:rsid w:val="006B2ECD"/>
    <w:rsid w:val="006B2FC6"/>
    <w:rsid w:val="006B55F7"/>
    <w:rsid w:val="006B6F9C"/>
    <w:rsid w:val="006B773D"/>
    <w:rsid w:val="006C0CA6"/>
    <w:rsid w:val="006C10D8"/>
    <w:rsid w:val="006C3CB8"/>
    <w:rsid w:val="006C4560"/>
    <w:rsid w:val="006D2D2B"/>
    <w:rsid w:val="006D56AF"/>
    <w:rsid w:val="006D62AC"/>
    <w:rsid w:val="006E08BF"/>
    <w:rsid w:val="006E1B77"/>
    <w:rsid w:val="006E2560"/>
    <w:rsid w:val="006E5DC5"/>
    <w:rsid w:val="006F64B7"/>
    <w:rsid w:val="0070172B"/>
    <w:rsid w:val="00701A9A"/>
    <w:rsid w:val="00702AE0"/>
    <w:rsid w:val="00703011"/>
    <w:rsid w:val="00704B42"/>
    <w:rsid w:val="007127A7"/>
    <w:rsid w:val="00722241"/>
    <w:rsid w:val="007227C3"/>
    <w:rsid w:val="00724C9B"/>
    <w:rsid w:val="00726021"/>
    <w:rsid w:val="00726444"/>
    <w:rsid w:val="00732254"/>
    <w:rsid w:val="007349C5"/>
    <w:rsid w:val="00734C67"/>
    <w:rsid w:val="007503EC"/>
    <w:rsid w:val="00751F48"/>
    <w:rsid w:val="00752A53"/>
    <w:rsid w:val="0075405A"/>
    <w:rsid w:val="0075497D"/>
    <w:rsid w:val="00755055"/>
    <w:rsid w:val="00763CF4"/>
    <w:rsid w:val="007654F9"/>
    <w:rsid w:val="00765B7D"/>
    <w:rsid w:val="00765C3D"/>
    <w:rsid w:val="00767CA2"/>
    <w:rsid w:val="00772E42"/>
    <w:rsid w:val="00774450"/>
    <w:rsid w:val="007746D3"/>
    <w:rsid w:val="00782AE1"/>
    <w:rsid w:val="00784D62"/>
    <w:rsid w:val="00790285"/>
    <w:rsid w:val="007912B8"/>
    <w:rsid w:val="00797C81"/>
    <w:rsid w:val="007A0FBD"/>
    <w:rsid w:val="007A3B03"/>
    <w:rsid w:val="007B210D"/>
    <w:rsid w:val="007B7073"/>
    <w:rsid w:val="007C2908"/>
    <w:rsid w:val="007C2E0B"/>
    <w:rsid w:val="007C62E3"/>
    <w:rsid w:val="007D5C82"/>
    <w:rsid w:val="007D74C0"/>
    <w:rsid w:val="007E1C2E"/>
    <w:rsid w:val="007E2CBA"/>
    <w:rsid w:val="007E3B86"/>
    <w:rsid w:val="007F7704"/>
    <w:rsid w:val="007F7ED2"/>
    <w:rsid w:val="008010D7"/>
    <w:rsid w:val="00805155"/>
    <w:rsid w:val="00805B2E"/>
    <w:rsid w:val="00806122"/>
    <w:rsid w:val="00816D76"/>
    <w:rsid w:val="00816E9A"/>
    <w:rsid w:val="00821284"/>
    <w:rsid w:val="0082478E"/>
    <w:rsid w:val="00840FD4"/>
    <w:rsid w:val="00844D2C"/>
    <w:rsid w:val="00846FC3"/>
    <w:rsid w:val="00853F65"/>
    <w:rsid w:val="008602DC"/>
    <w:rsid w:val="008721A9"/>
    <w:rsid w:val="0087315E"/>
    <w:rsid w:val="0087637B"/>
    <w:rsid w:val="00882224"/>
    <w:rsid w:val="008908B3"/>
    <w:rsid w:val="00894A97"/>
    <w:rsid w:val="008B2BAD"/>
    <w:rsid w:val="008B33DF"/>
    <w:rsid w:val="008B5646"/>
    <w:rsid w:val="008C15FA"/>
    <w:rsid w:val="008C34C3"/>
    <w:rsid w:val="008C4222"/>
    <w:rsid w:val="008D2BBE"/>
    <w:rsid w:val="008D415D"/>
    <w:rsid w:val="008D4D6C"/>
    <w:rsid w:val="008E46B3"/>
    <w:rsid w:val="008E5926"/>
    <w:rsid w:val="008F3936"/>
    <w:rsid w:val="008F39D1"/>
    <w:rsid w:val="00901F94"/>
    <w:rsid w:val="009062E1"/>
    <w:rsid w:val="00907AF2"/>
    <w:rsid w:val="00907D0E"/>
    <w:rsid w:val="00913E1C"/>
    <w:rsid w:val="00914135"/>
    <w:rsid w:val="0091585B"/>
    <w:rsid w:val="00917804"/>
    <w:rsid w:val="00924517"/>
    <w:rsid w:val="0092773B"/>
    <w:rsid w:val="00937913"/>
    <w:rsid w:val="009450AB"/>
    <w:rsid w:val="00952616"/>
    <w:rsid w:val="00956049"/>
    <w:rsid w:val="009570A0"/>
    <w:rsid w:val="00961790"/>
    <w:rsid w:val="00964052"/>
    <w:rsid w:val="00966FDA"/>
    <w:rsid w:val="00971EDC"/>
    <w:rsid w:val="00976002"/>
    <w:rsid w:val="0098084B"/>
    <w:rsid w:val="0098172C"/>
    <w:rsid w:val="00981838"/>
    <w:rsid w:val="00995313"/>
    <w:rsid w:val="009A10D7"/>
    <w:rsid w:val="009A48F8"/>
    <w:rsid w:val="009A513A"/>
    <w:rsid w:val="009A7633"/>
    <w:rsid w:val="009B0417"/>
    <w:rsid w:val="009B374B"/>
    <w:rsid w:val="009B4FC6"/>
    <w:rsid w:val="009C1ED9"/>
    <w:rsid w:val="009C3863"/>
    <w:rsid w:val="009C3B01"/>
    <w:rsid w:val="009C3FEA"/>
    <w:rsid w:val="009C5E4A"/>
    <w:rsid w:val="009C62FC"/>
    <w:rsid w:val="009D3D4C"/>
    <w:rsid w:val="009F0E66"/>
    <w:rsid w:val="009F126B"/>
    <w:rsid w:val="00A10450"/>
    <w:rsid w:val="00A12384"/>
    <w:rsid w:val="00A15C71"/>
    <w:rsid w:val="00A1633C"/>
    <w:rsid w:val="00A16F8A"/>
    <w:rsid w:val="00A17D75"/>
    <w:rsid w:val="00A21636"/>
    <w:rsid w:val="00A21DCB"/>
    <w:rsid w:val="00A23051"/>
    <w:rsid w:val="00A36948"/>
    <w:rsid w:val="00A36F97"/>
    <w:rsid w:val="00A4028F"/>
    <w:rsid w:val="00A4282B"/>
    <w:rsid w:val="00A43AAD"/>
    <w:rsid w:val="00A44137"/>
    <w:rsid w:val="00A465EB"/>
    <w:rsid w:val="00A54B39"/>
    <w:rsid w:val="00A54BE6"/>
    <w:rsid w:val="00A55EF8"/>
    <w:rsid w:val="00A61EA3"/>
    <w:rsid w:val="00A642CE"/>
    <w:rsid w:val="00A716B3"/>
    <w:rsid w:val="00A72383"/>
    <w:rsid w:val="00A74851"/>
    <w:rsid w:val="00A776C9"/>
    <w:rsid w:val="00A802B3"/>
    <w:rsid w:val="00A807B5"/>
    <w:rsid w:val="00A8084B"/>
    <w:rsid w:val="00A8248B"/>
    <w:rsid w:val="00A84B64"/>
    <w:rsid w:val="00A87FA2"/>
    <w:rsid w:val="00A949F7"/>
    <w:rsid w:val="00AA1942"/>
    <w:rsid w:val="00AA51D6"/>
    <w:rsid w:val="00AB1C9E"/>
    <w:rsid w:val="00AB5A2D"/>
    <w:rsid w:val="00AB5B86"/>
    <w:rsid w:val="00AB765C"/>
    <w:rsid w:val="00AC38EB"/>
    <w:rsid w:val="00AC606F"/>
    <w:rsid w:val="00AE1ED0"/>
    <w:rsid w:val="00AE2AEC"/>
    <w:rsid w:val="00AE2EA4"/>
    <w:rsid w:val="00AE79C9"/>
    <w:rsid w:val="00AF2793"/>
    <w:rsid w:val="00AF35CC"/>
    <w:rsid w:val="00AF7D3F"/>
    <w:rsid w:val="00B00958"/>
    <w:rsid w:val="00B01614"/>
    <w:rsid w:val="00B021CB"/>
    <w:rsid w:val="00B0379F"/>
    <w:rsid w:val="00B04647"/>
    <w:rsid w:val="00B0541F"/>
    <w:rsid w:val="00B13227"/>
    <w:rsid w:val="00B22165"/>
    <w:rsid w:val="00B30887"/>
    <w:rsid w:val="00B30D14"/>
    <w:rsid w:val="00B323CF"/>
    <w:rsid w:val="00B34B8B"/>
    <w:rsid w:val="00B45AC3"/>
    <w:rsid w:val="00B52EF9"/>
    <w:rsid w:val="00B562C8"/>
    <w:rsid w:val="00B62813"/>
    <w:rsid w:val="00B75126"/>
    <w:rsid w:val="00B7621F"/>
    <w:rsid w:val="00B76683"/>
    <w:rsid w:val="00B77FF0"/>
    <w:rsid w:val="00B8057E"/>
    <w:rsid w:val="00B84DF8"/>
    <w:rsid w:val="00B85E2B"/>
    <w:rsid w:val="00B86D54"/>
    <w:rsid w:val="00B932E0"/>
    <w:rsid w:val="00B94BBB"/>
    <w:rsid w:val="00BA3B54"/>
    <w:rsid w:val="00BB244F"/>
    <w:rsid w:val="00BB5EB2"/>
    <w:rsid w:val="00BB77D9"/>
    <w:rsid w:val="00BC0100"/>
    <w:rsid w:val="00BC19F8"/>
    <w:rsid w:val="00BC3E25"/>
    <w:rsid w:val="00BC4509"/>
    <w:rsid w:val="00BC5AB8"/>
    <w:rsid w:val="00BC6089"/>
    <w:rsid w:val="00BC6DF9"/>
    <w:rsid w:val="00BD2290"/>
    <w:rsid w:val="00BD48DA"/>
    <w:rsid w:val="00BD5DEB"/>
    <w:rsid w:val="00BE1439"/>
    <w:rsid w:val="00BE19B5"/>
    <w:rsid w:val="00BE4020"/>
    <w:rsid w:val="00BE55A3"/>
    <w:rsid w:val="00BF0F54"/>
    <w:rsid w:val="00BF197F"/>
    <w:rsid w:val="00BF777A"/>
    <w:rsid w:val="00C0246A"/>
    <w:rsid w:val="00C06132"/>
    <w:rsid w:val="00C12BFC"/>
    <w:rsid w:val="00C130A9"/>
    <w:rsid w:val="00C13302"/>
    <w:rsid w:val="00C13993"/>
    <w:rsid w:val="00C2325B"/>
    <w:rsid w:val="00C371CA"/>
    <w:rsid w:val="00C423A6"/>
    <w:rsid w:val="00C50A28"/>
    <w:rsid w:val="00C53B6C"/>
    <w:rsid w:val="00C5404B"/>
    <w:rsid w:val="00C561B5"/>
    <w:rsid w:val="00C564FD"/>
    <w:rsid w:val="00C60122"/>
    <w:rsid w:val="00C625FC"/>
    <w:rsid w:val="00C63CA4"/>
    <w:rsid w:val="00C643F2"/>
    <w:rsid w:val="00C64ED2"/>
    <w:rsid w:val="00C6639D"/>
    <w:rsid w:val="00C70159"/>
    <w:rsid w:val="00C825CE"/>
    <w:rsid w:val="00C825F1"/>
    <w:rsid w:val="00C86941"/>
    <w:rsid w:val="00C9315B"/>
    <w:rsid w:val="00C93C95"/>
    <w:rsid w:val="00CA1A98"/>
    <w:rsid w:val="00CA21DF"/>
    <w:rsid w:val="00CA2AD1"/>
    <w:rsid w:val="00CA5278"/>
    <w:rsid w:val="00CA6F3B"/>
    <w:rsid w:val="00CA7C60"/>
    <w:rsid w:val="00CB4243"/>
    <w:rsid w:val="00CC04F7"/>
    <w:rsid w:val="00CC3936"/>
    <w:rsid w:val="00CD14D8"/>
    <w:rsid w:val="00CE122F"/>
    <w:rsid w:val="00CE17AE"/>
    <w:rsid w:val="00CE2381"/>
    <w:rsid w:val="00CE2A2C"/>
    <w:rsid w:val="00CE4D14"/>
    <w:rsid w:val="00CF7EC0"/>
    <w:rsid w:val="00D06490"/>
    <w:rsid w:val="00D11A07"/>
    <w:rsid w:val="00D17F15"/>
    <w:rsid w:val="00D246E5"/>
    <w:rsid w:val="00D26E1F"/>
    <w:rsid w:val="00D33353"/>
    <w:rsid w:val="00D37136"/>
    <w:rsid w:val="00D4152A"/>
    <w:rsid w:val="00D425A0"/>
    <w:rsid w:val="00D429A4"/>
    <w:rsid w:val="00D43925"/>
    <w:rsid w:val="00D54F90"/>
    <w:rsid w:val="00D56263"/>
    <w:rsid w:val="00D571F1"/>
    <w:rsid w:val="00D66393"/>
    <w:rsid w:val="00D74AC9"/>
    <w:rsid w:val="00D853DB"/>
    <w:rsid w:val="00D85A9C"/>
    <w:rsid w:val="00D87193"/>
    <w:rsid w:val="00D9779C"/>
    <w:rsid w:val="00DA25C5"/>
    <w:rsid w:val="00DA347F"/>
    <w:rsid w:val="00DA3D01"/>
    <w:rsid w:val="00DA546C"/>
    <w:rsid w:val="00DA61ED"/>
    <w:rsid w:val="00DB0E96"/>
    <w:rsid w:val="00DB2458"/>
    <w:rsid w:val="00DB5FA6"/>
    <w:rsid w:val="00DD5C9A"/>
    <w:rsid w:val="00DE19EA"/>
    <w:rsid w:val="00DE3B11"/>
    <w:rsid w:val="00DE5119"/>
    <w:rsid w:val="00DF2A3E"/>
    <w:rsid w:val="00DF4C74"/>
    <w:rsid w:val="00E05119"/>
    <w:rsid w:val="00E05130"/>
    <w:rsid w:val="00E14351"/>
    <w:rsid w:val="00E17A3E"/>
    <w:rsid w:val="00E20C9D"/>
    <w:rsid w:val="00E20E98"/>
    <w:rsid w:val="00E23A6B"/>
    <w:rsid w:val="00E333E0"/>
    <w:rsid w:val="00E36D28"/>
    <w:rsid w:val="00E377DE"/>
    <w:rsid w:val="00E40570"/>
    <w:rsid w:val="00E43A3D"/>
    <w:rsid w:val="00E500A6"/>
    <w:rsid w:val="00E5432F"/>
    <w:rsid w:val="00E6320A"/>
    <w:rsid w:val="00E637E3"/>
    <w:rsid w:val="00E6480F"/>
    <w:rsid w:val="00E64903"/>
    <w:rsid w:val="00E651BB"/>
    <w:rsid w:val="00E717BA"/>
    <w:rsid w:val="00E72AE2"/>
    <w:rsid w:val="00E7483D"/>
    <w:rsid w:val="00E75035"/>
    <w:rsid w:val="00E75C4F"/>
    <w:rsid w:val="00E765B5"/>
    <w:rsid w:val="00E809C0"/>
    <w:rsid w:val="00E82D4F"/>
    <w:rsid w:val="00E8324C"/>
    <w:rsid w:val="00E86A5E"/>
    <w:rsid w:val="00E8706A"/>
    <w:rsid w:val="00E9705D"/>
    <w:rsid w:val="00E97736"/>
    <w:rsid w:val="00EA0935"/>
    <w:rsid w:val="00EA0B39"/>
    <w:rsid w:val="00EA5FA1"/>
    <w:rsid w:val="00EC0C42"/>
    <w:rsid w:val="00EC3F60"/>
    <w:rsid w:val="00EC6B30"/>
    <w:rsid w:val="00EC6FDB"/>
    <w:rsid w:val="00EE129C"/>
    <w:rsid w:val="00EE5438"/>
    <w:rsid w:val="00EE6741"/>
    <w:rsid w:val="00EF64CB"/>
    <w:rsid w:val="00F0049C"/>
    <w:rsid w:val="00F03C06"/>
    <w:rsid w:val="00F0486D"/>
    <w:rsid w:val="00F07435"/>
    <w:rsid w:val="00F07F16"/>
    <w:rsid w:val="00F174D8"/>
    <w:rsid w:val="00F21A2E"/>
    <w:rsid w:val="00F2213D"/>
    <w:rsid w:val="00F25CB5"/>
    <w:rsid w:val="00F33CD5"/>
    <w:rsid w:val="00F37F09"/>
    <w:rsid w:val="00F4126A"/>
    <w:rsid w:val="00F55A58"/>
    <w:rsid w:val="00F57D0C"/>
    <w:rsid w:val="00F60ECB"/>
    <w:rsid w:val="00F63002"/>
    <w:rsid w:val="00F64D73"/>
    <w:rsid w:val="00F743FB"/>
    <w:rsid w:val="00F80736"/>
    <w:rsid w:val="00F80899"/>
    <w:rsid w:val="00F81552"/>
    <w:rsid w:val="00F81850"/>
    <w:rsid w:val="00F82C18"/>
    <w:rsid w:val="00F84C65"/>
    <w:rsid w:val="00F87A8A"/>
    <w:rsid w:val="00F90A8F"/>
    <w:rsid w:val="00F9133A"/>
    <w:rsid w:val="00F92B84"/>
    <w:rsid w:val="00F94F7A"/>
    <w:rsid w:val="00FA03BF"/>
    <w:rsid w:val="00FA1785"/>
    <w:rsid w:val="00FA6579"/>
    <w:rsid w:val="00FA79AB"/>
    <w:rsid w:val="00FB12A1"/>
    <w:rsid w:val="00FB1495"/>
    <w:rsid w:val="00FB3066"/>
    <w:rsid w:val="00FB7BBB"/>
    <w:rsid w:val="00FC5B8B"/>
    <w:rsid w:val="00FD086F"/>
    <w:rsid w:val="00FD0997"/>
    <w:rsid w:val="00FD4361"/>
    <w:rsid w:val="00FD4789"/>
    <w:rsid w:val="00FE18BC"/>
    <w:rsid w:val="00FE30C0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semiHidden="0" w:unhideWhenUsed="0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95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1AB7"/>
    <w:pPr>
      <w:keepNext/>
      <w:spacing w:after="120"/>
      <w:ind w:left="36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rsid w:val="00321AB7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3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3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ctivityBodyBold">
    <w:name w:val="Activity Body + Bold"/>
    <w:basedOn w:val="Normal"/>
    <w:link w:val="ActivityBodyBoldChar"/>
    <w:uiPriority w:val="99"/>
    <w:rsid w:val="00CA5278"/>
    <w:pPr>
      <w:ind w:left="360"/>
    </w:pPr>
    <w:rPr>
      <w:b/>
      <w:bCs/>
    </w:rPr>
  </w:style>
  <w:style w:type="character" w:customStyle="1" w:styleId="ActivityBodyBoldChar">
    <w:name w:val="Activity Body + Bold Char"/>
    <w:link w:val="ActivityBodyBold"/>
    <w:uiPriority w:val="99"/>
    <w:rsid w:val="00CA5278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ctivitybodyBoldChar0">
    <w:name w:val="Activity body + Bold Char"/>
    <w:link w:val="ActivitybodyBold0"/>
    <w:uiPriority w:val="99"/>
    <w:rsid w:val="00C93C95"/>
    <w:rPr>
      <w:rFonts w:ascii="Arial" w:hAnsi="Arial" w:cs="Arial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21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32"/>
    <w:rPr>
      <w:sz w:val="0"/>
      <w:szCs w:val="0"/>
    </w:rPr>
  </w:style>
  <w:style w:type="paragraph" w:customStyle="1" w:styleId="ActivityBody">
    <w:name w:val="Activity Body"/>
    <w:uiPriority w:val="99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uiPriority w:val="99"/>
    <w:rsid w:val="006C3CB8"/>
    <w:pPr>
      <w:numPr>
        <w:numId w:val="43"/>
      </w:numPr>
    </w:pPr>
  </w:style>
  <w:style w:type="paragraph" w:styleId="Caption">
    <w:name w:val="caption"/>
    <w:basedOn w:val="Normal"/>
    <w:next w:val="Normal"/>
    <w:uiPriority w:val="99"/>
    <w:qFormat/>
    <w:rsid w:val="00321AB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816D76"/>
    <w:rPr>
      <w:rFonts w:ascii="Arial" w:hAnsi="Arial" w:cs="Arial"/>
      <w:b/>
      <w:bCs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uiPriority w:val="99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uiPriority w:val="99"/>
    <w:rsid w:val="00961790"/>
    <w:pPr>
      <w:spacing w:before="120" w:after="120"/>
      <w:contextualSpacing/>
    </w:pPr>
    <w:rPr>
      <w:b/>
      <w:bCs/>
      <w:sz w:val="32"/>
      <w:szCs w:val="32"/>
    </w:rPr>
  </w:style>
  <w:style w:type="character" w:customStyle="1" w:styleId="ActivitySectionCharChar">
    <w:name w:val="ActivitySection Char Char"/>
    <w:link w:val="ActivitySection"/>
    <w:uiPriority w:val="99"/>
    <w:rsid w:val="00961790"/>
    <w:rPr>
      <w:rFonts w:ascii="Arial" w:hAnsi="Arial" w:cs="Arial"/>
      <w:b/>
      <w:bCs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rsid w:val="00321AB7"/>
    <w:rPr>
      <w:rFonts w:ascii="Arial" w:hAnsi="Arial" w:cs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rsid w:val="00114CE5"/>
    <w:pPr>
      <w:jc w:val="righ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2A32"/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321AB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1A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3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91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32"/>
    <w:rPr>
      <w:rFonts w:ascii="Arial" w:hAnsi="Arial" w:cs="Arial"/>
      <w:b/>
      <w:bCs/>
      <w:sz w:val="20"/>
      <w:szCs w:val="20"/>
    </w:rPr>
  </w:style>
  <w:style w:type="character" w:customStyle="1" w:styleId="ActivityNumbersChar">
    <w:name w:val="Activity Numbers Char"/>
    <w:link w:val="ActivityNumbers"/>
    <w:uiPriority w:val="99"/>
    <w:rsid w:val="003A5666"/>
    <w:rPr>
      <w:rFonts w:ascii="Arial" w:hAnsi="Arial" w:cs="Arial"/>
      <w:sz w:val="24"/>
      <w:szCs w:val="24"/>
      <w:lang w:val="en-US" w:eastAsia="en-US"/>
    </w:rPr>
  </w:style>
  <w:style w:type="character" w:customStyle="1" w:styleId="PictureChar">
    <w:name w:val="Picture Char"/>
    <w:link w:val="Picture"/>
    <w:uiPriority w:val="99"/>
    <w:rsid w:val="005B3A30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966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FDA"/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uiPriority w:val="99"/>
    <w:rsid w:val="00A36F97"/>
    <w:pPr>
      <w:ind w:left="1440"/>
    </w:pPr>
  </w:style>
  <w:style w:type="paragraph" w:customStyle="1" w:styleId="ActivitySubNumber">
    <w:name w:val="ActivitySubNumber"/>
    <w:basedOn w:val="Normal"/>
    <w:uiPriority w:val="99"/>
    <w:rsid w:val="00190E73"/>
    <w:pPr>
      <w:tabs>
        <w:tab w:val="num" w:pos="720"/>
      </w:tabs>
      <w:ind w:left="720" w:hanging="360"/>
    </w:pPr>
  </w:style>
  <w:style w:type="paragraph" w:customStyle="1" w:styleId="ActivityBullet2ndlevel">
    <w:name w:val="Activity Bullet 2nd level"/>
    <w:basedOn w:val="Normal"/>
    <w:uiPriority w:val="99"/>
    <w:rsid w:val="000B394E"/>
    <w:pPr>
      <w:tabs>
        <w:tab w:val="num" w:pos="648"/>
      </w:tabs>
      <w:ind w:left="2088" w:hanging="288"/>
    </w:pPr>
  </w:style>
  <w:style w:type="paragraph" w:customStyle="1" w:styleId="ActivitybodyBold0">
    <w:name w:val="Activity body + Bold"/>
    <w:basedOn w:val="Normal"/>
    <w:link w:val="ActivitybodyBoldChar0"/>
    <w:uiPriority w:val="99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uiPriority w:val="99"/>
    <w:rsid w:val="005C137E"/>
    <w:rPr>
      <w:rFonts w:ascii="Arial" w:hAnsi="Arial" w:cs="Arial"/>
      <w:b/>
      <w:bCs/>
      <w:sz w:val="24"/>
      <w:szCs w:val="24"/>
      <w:u w:val="none"/>
    </w:rPr>
  </w:style>
  <w:style w:type="paragraph" w:customStyle="1" w:styleId="ActivitySubLetter">
    <w:name w:val="ActivitySubLetter"/>
    <w:basedOn w:val="Normal"/>
    <w:uiPriority w:val="99"/>
    <w:rsid w:val="00190E73"/>
    <w:pPr>
      <w:numPr>
        <w:numId w:val="13"/>
      </w:numPr>
      <w:spacing w:after="120"/>
    </w:pPr>
  </w:style>
  <w:style w:type="paragraph" w:customStyle="1" w:styleId="Picture">
    <w:name w:val="Picture"/>
    <w:basedOn w:val="Normal"/>
    <w:link w:val="PictureChar"/>
    <w:uiPriority w:val="99"/>
    <w:rsid w:val="005A3F94"/>
    <w:pPr>
      <w:jc w:val="right"/>
    </w:pPr>
  </w:style>
  <w:style w:type="paragraph" w:customStyle="1" w:styleId="ActivityBodyItalic">
    <w:name w:val="Activity Body + Italic"/>
    <w:basedOn w:val="ActivityBody"/>
    <w:uiPriority w:val="99"/>
    <w:rsid w:val="00561579"/>
    <w:rPr>
      <w:i/>
      <w:iCs/>
    </w:rPr>
  </w:style>
  <w:style w:type="character" w:customStyle="1" w:styleId="Italic">
    <w:name w:val="Italic"/>
    <w:uiPriority w:val="99"/>
    <w:rsid w:val="00E20E98"/>
    <w:rPr>
      <w:rFonts w:cs="Times New Roman"/>
      <w:i/>
      <w:iCs/>
    </w:rPr>
  </w:style>
  <w:style w:type="paragraph" w:customStyle="1" w:styleId="MainHeading">
    <w:name w:val="Main Heading"/>
    <w:basedOn w:val="Normal"/>
    <w:uiPriority w:val="99"/>
    <w:rsid w:val="00FC5B8B"/>
    <w:pPr>
      <w:jc w:val="center"/>
    </w:pPr>
    <w:rPr>
      <w:b/>
      <w:bCs/>
      <w:sz w:val="40"/>
      <w:szCs w:val="40"/>
    </w:rPr>
  </w:style>
  <w:style w:type="paragraph" w:customStyle="1" w:styleId="Pictureleft">
    <w:name w:val="Picture left"/>
    <w:basedOn w:val="Picture"/>
    <w:uiPriority w:val="99"/>
    <w:rsid w:val="005A3F94"/>
    <w:pPr>
      <w:jc w:val="left"/>
    </w:pPr>
  </w:style>
  <w:style w:type="paragraph" w:customStyle="1" w:styleId="NoteBold">
    <w:name w:val="Note Bold"/>
    <w:basedOn w:val="Normal"/>
    <w:uiPriority w:val="99"/>
    <w:rsid w:val="00503188"/>
    <w:rPr>
      <w:b/>
      <w:bCs/>
      <w:sz w:val="20"/>
      <w:szCs w:val="20"/>
    </w:rPr>
  </w:style>
  <w:style w:type="paragraph" w:customStyle="1" w:styleId="ListNOBullet">
    <w:name w:val="List NO Bullet"/>
    <w:basedOn w:val="Normal"/>
    <w:uiPriority w:val="99"/>
    <w:rsid w:val="00AF7D3F"/>
    <w:pPr>
      <w:ind w:left="720"/>
    </w:pPr>
  </w:style>
  <w:style w:type="paragraph" w:customStyle="1" w:styleId="ActivityBodyItalicandBold">
    <w:name w:val="Activity Body + Italic and Bold"/>
    <w:basedOn w:val="Normal"/>
    <w:uiPriority w:val="99"/>
    <w:rsid w:val="00A8248B"/>
    <w:pPr>
      <w:ind w:left="360"/>
    </w:pPr>
    <w:rPr>
      <w:b/>
      <w:bCs/>
      <w:i/>
      <w:iCs/>
    </w:rPr>
  </w:style>
  <w:style w:type="paragraph" w:customStyle="1" w:styleId="PictureCentered">
    <w:name w:val="Picture Centered"/>
    <w:basedOn w:val="Picture"/>
    <w:uiPriority w:val="99"/>
    <w:rsid w:val="00751F48"/>
    <w:pPr>
      <w:jc w:val="center"/>
    </w:pPr>
  </w:style>
  <w:style w:type="paragraph" w:customStyle="1" w:styleId="PictureCaption">
    <w:name w:val="Picture Caption"/>
    <w:basedOn w:val="Normal"/>
    <w:uiPriority w:val="99"/>
    <w:rsid w:val="00061B7A"/>
    <w:pPr>
      <w:spacing w:before="120" w:after="120"/>
      <w:ind w:left="1800"/>
      <w:jc w:val="center"/>
    </w:pPr>
  </w:style>
  <w:style w:type="paragraph" w:customStyle="1" w:styleId="Activitysub2">
    <w:name w:val="Activity sub 2"/>
    <w:basedOn w:val="Normal"/>
    <w:uiPriority w:val="99"/>
    <w:rsid w:val="00000789"/>
    <w:pPr>
      <w:numPr>
        <w:numId w:val="6"/>
      </w:numPr>
      <w:spacing w:after="120"/>
      <w:contextualSpacing/>
    </w:pPr>
  </w:style>
  <w:style w:type="paragraph" w:customStyle="1" w:styleId="PictureBulletAfter6pt">
    <w:name w:val="Picture Bullet After 6 pt"/>
    <w:basedOn w:val="Normal"/>
    <w:uiPriority w:val="99"/>
    <w:rsid w:val="00E500A6"/>
    <w:pPr>
      <w:spacing w:after="120"/>
    </w:pPr>
    <w:rPr>
      <w:b/>
      <w:bCs/>
    </w:rPr>
  </w:style>
  <w:style w:type="paragraph" w:customStyle="1" w:styleId="ActivitySubLetterItalic">
    <w:name w:val="ActivitySubLetter + Italic"/>
    <w:basedOn w:val="ActivitySubLetter"/>
    <w:uiPriority w:val="99"/>
    <w:rsid w:val="0033278B"/>
    <w:pPr>
      <w:numPr>
        <w:numId w:val="0"/>
      </w:numPr>
    </w:pPr>
    <w:rPr>
      <w:i/>
      <w:iCs/>
    </w:rPr>
  </w:style>
  <w:style w:type="paragraph" w:customStyle="1" w:styleId="Note3rdLevel">
    <w:name w:val="Note3rdLevel"/>
    <w:basedOn w:val="Normal"/>
    <w:uiPriority w:val="99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uiPriority w:val="99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uiPriority w:val="99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uiPriority w:val="99"/>
    <w:rsid w:val="00E64903"/>
    <w:pPr>
      <w:spacing w:after="120"/>
      <w:ind w:left="1440" w:hanging="1080"/>
      <w:contextualSpacing/>
    </w:pPr>
  </w:style>
  <w:style w:type="paragraph" w:customStyle="1" w:styleId="ActivitySubHeading">
    <w:name w:val="Activity SubHeading"/>
    <w:basedOn w:val="Normal"/>
    <w:uiPriority w:val="99"/>
    <w:rsid w:val="008C4222"/>
    <w:pPr>
      <w:spacing w:before="100" w:after="100"/>
    </w:pPr>
    <w:rPr>
      <w:b/>
      <w:bCs/>
    </w:rPr>
  </w:style>
  <w:style w:type="paragraph" w:customStyle="1" w:styleId="CaptionCentered">
    <w:name w:val="Caption + Centered"/>
    <w:basedOn w:val="Caption"/>
    <w:uiPriority w:val="99"/>
    <w:rsid w:val="00BC6089"/>
    <w:pPr>
      <w:jc w:val="center"/>
    </w:pPr>
  </w:style>
  <w:style w:type="paragraph" w:customStyle="1" w:styleId="ActivityNumbers">
    <w:name w:val="Activity Numbers"/>
    <w:basedOn w:val="Normal"/>
    <w:link w:val="ActivityNumbersChar"/>
    <w:uiPriority w:val="99"/>
    <w:rsid w:val="00C63CA4"/>
    <w:pPr>
      <w:numPr>
        <w:numId w:val="45"/>
      </w:numPr>
      <w:spacing w:after="120"/>
    </w:pPr>
  </w:style>
  <w:style w:type="character" w:customStyle="1" w:styleId="AnsKey">
    <w:name w:val="Ans Key"/>
    <w:uiPriority w:val="99"/>
    <w:rsid w:val="00E23A6B"/>
    <w:rPr>
      <w:rFonts w:ascii="Arial" w:hAnsi="Arial" w:cs="Arial"/>
      <w:b/>
      <w:bCs/>
      <w:color w:val="FF0000"/>
      <w:sz w:val="24"/>
      <w:szCs w:val="24"/>
    </w:rPr>
  </w:style>
  <w:style w:type="paragraph" w:customStyle="1" w:styleId="ActivitybodyBoldCentered">
    <w:name w:val="Activity body Bold + Centered"/>
    <w:basedOn w:val="ActivitybodyBold0"/>
    <w:uiPriority w:val="99"/>
    <w:rsid w:val="00AB765C"/>
    <w:pPr>
      <w:jc w:val="center"/>
    </w:pPr>
  </w:style>
  <w:style w:type="paragraph" w:customStyle="1" w:styleId="ActivityBodyCentered">
    <w:name w:val="Activity Body + Centered"/>
    <w:basedOn w:val="Normal"/>
    <w:uiPriority w:val="99"/>
    <w:rsid w:val="0037006C"/>
    <w:pPr>
      <w:jc w:val="center"/>
    </w:pPr>
  </w:style>
  <w:style w:type="paragraph" w:customStyle="1" w:styleId="AnsKeyCentered">
    <w:name w:val="Ans Key Centered"/>
    <w:basedOn w:val="Normal"/>
    <w:uiPriority w:val="99"/>
    <w:rsid w:val="006D62AC"/>
    <w:pPr>
      <w:jc w:val="center"/>
    </w:pPr>
    <w:rPr>
      <w:b/>
      <w:bCs/>
      <w:color w:val="FF0000"/>
    </w:rPr>
  </w:style>
  <w:style w:type="paragraph" w:customStyle="1" w:styleId="ActivityBodyNotes">
    <w:name w:val="Activity Body Notes"/>
    <w:basedOn w:val="Normal"/>
    <w:uiPriority w:val="99"/>
    <w:rsid w:val="000E4903"/>
    <w:pPr>
      <w:ind w:left="360"/>
    </w:pPr>
    <w:rPr>
      <w:sz w:val="18"/>
      <w:szCs w:val="18"/>
    </w:rPr>
  </w:style>
  <w:style w:type="paragraph" w:customStyle="1" w:styleId="Note">
    <w:name w:val="Note"/>
    <w:basedOn w:val="Normal"/>
    <w:uiPriority w:val="99"/>
    <w:rsid w:val="00503188"/>
    <w:pPr>
      <w:ind w:left="360"/>
    </w:pPr>
    <w:rPr>
      <w:sz w:val="20"/>
      <w:szCs w:val="20"/>
    </w:rPr>
  </w:style>
  <w:style w:type="paragraph" w:customStyle="1" w:styleId="Note2ndLevel">
    <w:name w:val="Note 2nd Level"/>
    <w:basedOn w:val="Note"/>
    <w:uiPriority w:val="99"/>
    <w:rsid w:val="00503188"/>
    <w:pPr>
      <w:ind w:left="720"/>
    </w:pPr>
  </w:style>
  <w:style w:type="paragraph" w:customStyle="1" w:styleId="NOTEActivityBullet">
    <w:name w:val="NOTE Activity Bullet"/>
    <w:basedOn w:val="activitybullet"/>
    <w:uiPriority w:val="99"/>
    <w:rsid w:val="00A74851"/>
    <w:pPr>
      <w:numPr>
        <w:numId w:val="33"/>
      </w:numPr>
    </w:pPr>
    <w:rPr>
      <w:sz w:val="20"/>
      <w:szCs w:val="20"/>
    </w:rPr>
  </w:style>
  <w:style w:type="character" w:customStyle="1" w:styleId="AnsKey16pt">
    <w:name w:val="Ans Key + 16 pt"/>
    <w:uiPriority w:val="99"/>
    <w:rsid w:val="00DE19EA"/>
    <w:rPr>
      <w:rFonts w:ascii="Arial" w:hAnsi="Arial" w:cs="Arial"/>
      <w:b/>
      <w:bCs/>
      <w:color w:val="FF0000"/>
      <w:sz w:val="32"/>
      <w:szCs w:val="32"/>
    </w:rPr>
  </w:style>
  <w:style w:type="paragraph" w:customStyle="1" w:styleId="activitybulletItalic">
    <w:name w:val="activity bullet + Italic"/>
    <w:basedOn w:val="activitybullet"/>
    <w:uiPriority w:val="99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uiPriority w:val="99"/>
    <w:rsid w:val="00DA61ED"/>
    <w:rPr>
      <w:rFonts w:cs="Times New Roman"/>
      <w:sz w:val="20"/>
      <w:szCs w:val="20"/>
    </w:rPr>
  </w:style>
  <w:style w:type="paragraph" w:customStyle="1" w:styleId="AlphaLowerCaseSub">
    <w:name w:val="AlphaLowerCaseSub"/>
    <w:basedOn w:val="Normal"/>
    <w:uiPriority w:val="99"/>
    <w:rsid w:val="00190E73"/>
    <w:pPr>
      <w:numPr>
        <w:numId w:val="38"/>
      </w:numPr>
    </w:pPr>
  </w:style>
  <w:style w:type="paragraph" w:customStyle="1" w:styleId="ActivitySubBullet">
    <w:name w:val="ActivitySubBullet"/>
    <w:basedOn w:val="Normal"/>
    <w:uiPriority w:val="99"/>
    <w:rsid w:val="00061B7A"/>
    <w:pPr>
      <w:tabs>
        <w:tab w:val="num" w:pos="1080"/>
      </w:tabs>
      <w:ind w:left="1080" w:hanging="360"/>
    </w:pPr>
  </w:style>
  <w:style w:type="paragraph" w:customStyle="1" w:styleId="ActivitySubLetHLItalic">
    <w:name w:val="ActivitySubLetHL + Italic"/>
    <w:basedOn w:val="ActivitySubLetter"/>
    <w:uiPriority w:val="99"/>
    <w:rsid w:val="00F64D73"/>
    <w:pPr>
      <w:numPr>
        <w:numId w:val="41"/>
      </w:numPr>
    </w:pPr>
    <w:rPr>
      <w:i/>
      <w:iCs/>
    </w:rPr>
  </w:style>
  <w:style w:type="table" w:styleId="TableGrid">
    <w:name w:val="Table Grid"/>
    <w:basedOn w:val="TableNormal"/>
    <w:uiPriority w:val="99"/>
    <w:rsid w:val="00DA25C5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lphaCapital">
    <w:name w:val="Alpha Capital"/>
    <w:rsid w:val="00192A32"/>
    <w:pPr>
      <w:numPr>
        <w:numId w:val="37"/>
      </w:numPr>
    </w:pPr>
  </w:style>
  <w:style w:type="numbering" w:customStyle="1" w:styleId="ProcedureBullet">
    <w:name w:val="Procedure Bullet"/>
    <w:rsid w:val="00192A32"/>
    <w:pPr>
      <w:numPr>
        <w:numId w:val="3"/>
      </w:numPr>
    </w:pPr>
  </w:style>
  <w:style w:type="numbering" w:customStyle="1" w:styleId="Special3rdLevelBullet">
    <w:name w:val="Special 3rd Level Bullet"/>
    <w:rsid w:val="00192A32"/>
    <w:pPr>
      <w:numPr>
        <w:numId w:val="24"/>
      </w:numPr>
    </w:pPr>
  </w:style>
  <w:style w:type="numbering" w:customStyle="1" w:styleId="ArrowBulleted">
    <w:name w:val="Arrow Bulleted"/>
    <w:rsid w:val="00192A32"/>
    <w:pPr>
      <w:numPr>
        <w:numId w:val="4"/>
      </w:numPr>
    </w:pPr>
  </w:style>
  <w:style w:type="numbering" w:customStyle="1" w:styleId="TopicalOutlineNumbers">
    <w:name w:val="Topical Outline Numbers"/>
    <w:rsid w:val="00192A32"/>
    <w:pPr>
      <w:numPr>
        <w:numId w:val="36"/>
      </w:numPr>
    </w:pPr>
  </w:style>
  <w:style w:type="numbering" w:customStyle="1" w:styleId="LetterBullets">
    <w:name w:val="Letter Bullets"/>
    <w:rsid w:val="00192A32"/>
    <w:pPr>
      <w:numPr>
        <w:numId w:val="5"/>
      </w:numPr>
    </w:pPr>
  </w:style>
  <w:style w:type="numbering" w:customStyle="1" w:styleId="LetterBoldList">
    <w:name w:val="Letter Bold List"/>
    <w:rsid w:val="00192A32"/>
    <w:pPr>
      <w:numPr>
        <w:numId w:val="34"/>
      </w:numPr>
    </w:pPr>
  </w:style>
  <w:style w:type="numbering" w:customStyle="1" w:styleId="AlphaNumbered">
    <w:name w:val="AlphaNumbered"/>
    <w:rsid w:val="00192A32"/>
    <w:pPr>
      <w:numPr>
        <w:numId w:val="9"/>
      </w:numPr>
    </w:pPr>
  </w:style>
  <w:style w:type="numbering" w:customStyle="1" w:styleId="ArrowBullet">
    <w:name w:val="Arrow Bullet"/>
    <w:rsid w:val="00192A32"/>
    <w:pPr>
      <w:numPr>
        <w:numId w:val="10"/>
      </w:numPr>
    </w:pPr>
  </w:style>
  <w:style w:type="numbering" w:customStyle="1" w:styleId="ArrowBulletedOutline">
    <w:name w:val="Arrow Bulleted + Outline"/>
    <w:rsid w:val="00192A32"/>
    <w:pPr>
      <w:numPr>
        <w:numId w:val="25"/>
      </w:numPr>
    </w:pPr>
  </w:style>
  <w:style w:type="numbering" w:customStyle="1" w:styleId="CheckmarkList">
    <w:name w:val="Checkmark List"/>
    <w:rsid w:val="00192A32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semiHidden="0" w:unhideWhenUsed="0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95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1AB7"/>
    <w:pPr>
      <w:keepNext/>
      <w:spacing w:after="120"/>
      <w:ind w:left="36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rsid w:val="00321AB7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3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3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ctivityBodyBold">
    <w:name w:val="Activity Body + Bold"/>
    <w:basedOn w:val="Normal"/>
    <w:link w:val="ActivityBodyBoldChar"/>
    <w:uiPriority w:val="99"/>
    <w:rsid w:val="00CA5278"/>
    <w:pPr>
      <w:ind w:left="360"/>
    </w:pPr>
    <w:rPr>
      <w:b/>
      <w:bCs/>
    </w:rPr>
  </w:style>
  <w:style w:type="character" w:customStyle="1" w:styleId="ActivityBodyBoldChar">
    <w:name w:val="Activity Body + Bold Char"/>
    <w:link w:val="ActivityBodyBold"/>
    <w:uiPriority w:val="99"/>
    <w:rsid w:val="00CA5278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ctivitybodyBoldChar0">
    <w:name w:val="Activity body + Bold Char"/>
    <w:link w:val="ActivitybodyBold0"/>
    <w:uiPriority w:val="99"/>
    <w:rsid w:val="00C93C95"/>
    <w:rPr>
      <w:rFonts w:ascii="Arial" w:hAnsi="Arial" w:cs="Arial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21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32"/>
    <w:rPr>
      <w:sz w:val="0"/>
      <w:szCs w:val="0"/>
    </w:rPr>
  </w:style>
  <w:style w:type="paragraph" w:customStyle="1" w:styleId="ActivityBody">
    <w:name w:val="Activity Body"/>
    <w:uiPriority w:val="99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uiPriority w:val="99"/>
    <w:rsid w:val="006C3CB8"/>
    <w:pPr>
      <w:numPr>
        <w:numId w:val="43"/>
      </w:numPr>
    </w:pPr>
  </w:style>
  <w:style w:type="paragraph" w:styleId="Caption">
    <w:name w:val="caption"/>
    <w:basedOn w:val="Normal"/>
    <w:next w:val="Normal"/>
    <w:uiPriority w:val="99"/>
    <w:qFormat/>
    <w:rsid w:val="00321AB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816D76"/>
    <w:rPr>
      <w:rFonts w:ascii="Arial" w:hAnsi="Arial" w:cs="Arial"/>
      <w:b/>
      <w:bCs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uiPriority w:val="99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uiPriority w:val="99"/>
    <w:rsid w:val="00961790"/>
    <w:pPr>
      <w:spacing w:before="120" w:after="120"/>
      <w:contextualSpacing/>
    </w:pPr>
    <w:rPr>
      <w:b/>
      <w:bCs/>
      <w:sz w:val="32"/>
      <w:szCs w:val="32"/>
    </w:rPr>
  </w:style>
  <w:style w:type="character" w:customStyle="1" w:styleId="ActivitySectionCharChar">
    <w:name w:val="ActivitySection Char Char"/>
    <w:link w:val="ActivitySection"/>
    <w:uiPriority w:val="99"/>
    <w:rsid w:val="00961790"/>
    <w:rPr>
      <w:rFonts w:ascii="Arial" w:hAnsi="Arial" w:cs="Arial"/>
      <w:b/>
      <w:bCs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rsid w:val="00321AB7"/>
    <w:rPr>
      <w:rFonts w:ascii="Arial" w:hAnsi="Arial" w:cs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rsid w:val="00114CE5"/>
    <w:pPr>
      <w:jc w:val="righ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2A32"/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321AB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1A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3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91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32"/>
    <w:rPr>
      <w:rFonts w:ascii="Arial" w:hAnsi="Arial" w:cs="Arial"/>
      <w:b/>
      <w:bCs/>
      <w:sz w:val="20"/>
      <w:szCs w:val="20"/>
    </w:rPr>
  </w:style>
  <w:style w:type="character" w:customStyle="1" w:styleId="ActivityNumbersChar">
    <w:name w:val="Activity Numbers Char"/>
    <w:link w:val="ActivityNumbers"/>
    <w:uiPriority w:val="99"/>
    <w:rsid w:val="003A5666"/>
    <w:rPr>
      <w:rFonts w:ascii="Arial" w:hAnsi="Arial" w:cs="Arial"/>
      <w:sz w:val="24"/>
      <w:szCs w:val="24"/>
      <w:lang w:val="en-US" w:eastAsia="en-US"/>
    </w:rPr>
  </w:style>
  <w:style w:type="character" w:customStyle="1" w:styleId="PictureChar">
    <w:name w:val="Picture Char"/>
    <w:link w:val="Picture"/>
    <w:uiPriority w:val="99"/>
    <w:rsid w:val="005B3A30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966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FDA"/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uiPriority w:val="99"/>
    <w:rsid w:val="00A36F97"/>
    <w:pPr>
      <w:ind w:left="1440"/>
    </w:pPr>
  </w:style>
  <w:style w:type="paragraph" w:customStyle="1" w:styleId="ActivitySubNumber">
    <w:name w:val="ActivitySubNumber"/>
    <w:basedOn w:val="Normal"/>
    <w:uiPriority w:val="99"/>
    <w:rsid w:val="00190E73"/>
    <w:pPr>
      <w:tabs>
        <w:tab w:val="num" w:pos="720"/>
      </w:tabs>
      <w:ind w:left="720" w:hanging="360"/>
    </w:pPr>
  </w:style>
  <w:style w:type="paragraph" w:customStyle="1" w:styleId="ActivityBullet2ndlevel">
    <w:name w:val="Activity Bullet 2nd level"/>
    <w:basedOn w:val="Normal"/>
    <w:uiPriority w:val="99"/>
    <w:rsid w:val="000B394E"/>
    <w:pPr>
      <w:tabs>
        <w:tab w:val="num" w:pos="648"/>
      </w:tabs>
      <w:ind w:left="2088" w:hanging="288"/>
    </w:pPr>
  </w:style>
  <w:style w:type="paragraph" w:customStyle="1" w:styleId="ActivitybodyBold0">
    <w:name w:val="Activity body + Bold"/>
    <w:basedOn w:val="Normal"/>
    <w:link w:val="ActivitybodyBoldChar0"/>
    <w:uiPriority w:val="99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uiPriority w:val="99"/>
    <w:rsid w:val="005C137E"/>
    <w:rPr>
      <w:rFonts w:ascii="Arial" w:hAnsi="Arial" w:cs="Arial"/>
      <w:b/>
      <w:bCs/>
      <w:sz w:val="24"/>
      <w:szCs w:val="24"/>
      <w:u w:val="none"/>
    </w:rPr>
  </w:style>
  <w:style w:type="paragraph" w:customStyle="1" w:styleId="ActivitySubLetter">
    <w:name w:val="ActivitySubLetter"/>
    <w:basedOn w:val="Normal"/>
    <w:uiPriority w:val="99"/>
    <w:rsid w:val="00190E73"/>
    <w:pPr>
      <w:numPr>
        <w:numId w:val="13"/>
      </w:numPr>
      <w:spacing w:after="120"/>
    </w:pPr>
  </w:style>
  <w:style w:type="paragraph" w:customStyle="1" w:styleId="Picture">
    <w:name w:val="Picture"/>
    <w:basedOn w:val="Normal"/>
    <w:link w:val="PictureChar"/>
    <w:uiPriority w:val="99"/>
    <w:rsid w:val="005A3F94"/>
    <w:pPr>
      <w:jc w:val="right"/>
    </w:pPr>
  </w:style>
  <w:style w:type="paragraph" w:customStyle="1" w:styleId="ActivityBodyItalic">
    <w:name w:val="Activity Body + Italic"/>
    <w:basedOn w:val="ActivityBody"/>
    <w:uiPriority w:val="99"/>
    <w:rsid w:val="00561579"/>
    <w:rPr>
      <w:i/>
      <w:iCs/>
    </w:rPr>
  </w:style>
  <w:style w:type="character" w:customStyle="1" w:styleId="Italic">
    <w:name w:val="Italic"/>
    <w:uiPriority w:val="99"/>
    <w:rsid w:val="00E20E98"/>
    <w:rPr>
      <w:rFonts w:cs="Times New Roman"/>
      <w:i/>
      <w:iCs/>
    </w:rPr>
  </w:style>
  <w:style w:type="paragraph" w:customStyle="1" w:styleId="MainHeading">
    <w:name w:val="Main Heading"/>
    <w:basedOn w:val="Normal"/>
    <w:uiPriority w:val="99"/>
    <w:rsid w:val="00FC5B8B"/>
    <w:pPr>
      <w:jc w:val="center"/>
    </w:pPr>
    <w:rPr>
      <w:b/>
      <w:bCs/>
      <w:sz w:val="40"/>
      <w:szCs w:val="40"/>
    </w:rPr>
  </w:style>
  <w:style w:type="paragraph" w:customStyle="1" w:styleId="Pictureleft">
    <w:name w:val="Picture left"/>
    <w:basedOn w:val="Picture"/>
    <w:uiPriority w:val="99"/>
    <w:rsid w:val="005A3F94"/>
    <w:pPr>
      <w:jc w:val="left"/>
    </w:pPr>
  </w:style>
  <w:style w:type="paragraph" w:customStyle="1" w:styleId="NoteBold">
    <w:name w:val="Note Bold"/>
    <w:basedOn w:val="Normal"/>
    <w:uiPriority w:val="99"/>
    <w:rsid w:val="00503188"/>
    <w:rPr>
      <w:b/>
      <w:bCs/>
      <w:sz w:val="20"/>
      <w:szCs w:val="20"/>
    </w:rPr>
  </w:style>
  <w:style w:type="paragraph" w:customStyle="1" w:styleId="ListNOBullet">
    <w:name w:val="List NO Bullet"/>
    <w:basedOn w:val="Normal"/>
    <w:uiPriority w:val="99"/>
    <w:rsid w:val="00AF7D3F"/>
    <w:pPr>
      <w:ind w:left="720"/>
    </w:pPr>
  </w:style>
  <w:style w:type="paragraph" w:customStyle="1" w:styleId="ActivityBodyItalicandBold">
    <w:name w:val="Activity Body + Italic and Bold"/>
    <w:basedOn w:val="Normal"/>
    <w:uiPriority w:val="99"/>
    <w:rsid w:val="00A8248B"/>
    <w:pPr>
      <w:ind w:left="360"/>
    </w:pPr>
    <w:rPr>
      <w:b/>
      <w:bCs/>
      <w:i/>
      <w:iCs/>
    </w:rPr>
  </w:style>
  <w:style w:type="paragraph" w:customStyle="1" w:styleId="PictureCentered">
    <w:name w:val="Picture Centered"/>
    <w:basedOn w:val="Picture"/>
    <w:uiPriority w:val="99"/>
    <w:rsid w:val="00751F48"/>
    <w:pPr>
      <w:jc w:val="center"/>
    </w:pPr>
  </w:style>
  <w:style w:type="paragraph" w:customStyle="1" w:styleId="PictureCaption">
    <w:name w:val="Picture Caption"/>
    <w:basedOn w:val="Normal"/>
    <w:uiPriority w:val="99"/>
    <w:rsid w:val="00061B7A"/>
    <w:pPr>
      <w:spacing w:before="120" w:after="120"/>
      <w:ind w:left="1800"/>
      <w:jc w:val="center"/>
    </w:pPr>
  </w:style>
  <w:style w:type="paragraph" w:customStyle="1" w:styleId="Activitysub2">
    <w:name w:val="Activity sub 2"/>
    <w:basedOn w:val="Normal"/>
    <w:uiPriority w:val="99"/>
    <w:rsid w:val="00000789"/>
    <w:pPr>
      <w:numPr>
        <w:numId w:val="6"/>
      </w:numPr>
      <w:spacing w:after="120"/>
      <w:contextualSpacing/>
    </w:pPr>
  </w:style>
  <w:style w:type="paragraph" w:customStyle="1" w:styleId="PictureBulletAfter6pt">
    <w:name w:val="Picture Bullet After 6 pt"/>
    <w:basedOn w:val="Normal"/>
    <w:uiPriority w:val="99"/>
    <w:rsid w:val="00E500A6"/>
    <w:pPr>
      <w:spacing w:after="120"/>
    </w:pPr>
    <w:rPr>
      <w:b/>
      <w:bCs/>
    </w:rPr>
  </w:style>
  <w:style w:type="paragraph" w:customStyle="1" w:styleId="ActivitySubLetterItalic">
    <w:name w:val="ActivitySubLetter + Italic"/>
    <w:basedOn w:val="ActivitySubLetter"/>
    <w:uiPriority w:val="99"/>
    <w:rsid w:val="0033278B"/>
    <w:pPr>
      <w:numPr>
        <w:numId w:val="0"/>
      </w:numPr>
    </w:pPr>
    <w:rPr>
      <w:i/>
      <w:iCs/>
    </w:rPr>
  </w:style>
  <w:style w:type="paragraph" w:customStyle="1" w:styleId="Note3rdLevel">
    <w:name w:val="Note3rdLevel"/>
    <w:basedOn w:val="Normal"/>
    <w:uiPriority w:val="99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uiPriority w:val="99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uiPriority w:val="99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uiPriority w:val="99"/>
    <w:rsid w:val="00E64903"/>
    <w:pPr>
      <w:spacing w:after="120"/>
      <w:ind w:left="1440" w:hanging="1080"/>
      <w:contextualSpacing/>
    </w:pPr>
  </w:style>
  <w:style w:type="paragraph" w:customStyle="1" w:styleId="ActivitySubHeading">
    <w:name w:val="Activity SubHeading"/>
    <w:basedOn w:val="Normal"/>
    <w:uiPriority w:val="99"/>
    <w:rsid w:val="008C4222"/>
    <w:pPr>
      <w:spacing w:before="100" w:after="100"/>
    </w:pPr>
    <w:rPr>
      <w:b/>
      <w:bCs/>
    </w:rPr>
  </w:style>
  <w:style w:type="paragraph" w:customStyle="1" w:styleId="CaptionCentered">
    <w:name w:val="Caption + Centered"/>
    <w:basedOn w:val="Caption"/>
    <w:uiPriority w:val="99"/>
    <w:rsid w:val="00BC6089"/>
    <w:pPr>
      <w:jc w:val="center"/>
    </w:pPr>
  </w:style>
  <w:style w:type="paragraph" w:customStyle="1" w:styleId="ActivityNumbers">
    <w:name w:val="Activity Numbers"/>
    <w:basedOn w:val="Normal"/>
    <w:link w:val="ActivityNumbersChar"/>
    <w:uiPriority w:val="99"/>
    <w:rsid w:val="00C63CA4"/>
    <w:pPr>
      <w:numPr>
        <w:numId w:val="45"/>
      </w:numPr>
      <w:spacing w:after="120"/>
    </w:pPr>
  </w:style>
  <w:style w:type="character" w:customStyle="1" w:styleId="AnsKey">
    <w:name w:val="Ans Key"/>
    <w:uiPriority w:val="99"/>
    <w:rsid w:val="00E23A6B"/>
    <w:rPr>
      <w:rFonts w:ascii="Arial" w:hAnsi="Arial" w:cs="Arial"/>
      <w:b/>
      <w:bCs/>
      <w:color w:val="FF0000"/>
      <w:sz w:val="24"/>
      <w:szCs w:val="24"/>
    </w:rPr>
  </w:style>
  <w:style w:type="paragraph" w:customStyle="1" w:styleId="ActivitybodyBoldCentered">
    <w:name w:val="Activity body Bold + Centered"/>
    <w:basedOn w:val="ActivitybodyBold0"/>
    <w:uiPriority w:val="99"/>
    <w:rsid w:val="00AB765C"/>
    <w:pPr>
      <w:jc w:val="center"/>
    </w:pPr>
  </w:style>
  <w:style w:type="paragraph" w:customStyle="1" w:styleId="ActivityBodyCentered">
    <w:name w:val="Activity Body + Centered"/>
    <w:basedOn w:val="Normal"/>
    <w:uiPriority w:val="99"/>
    <w:rsid w:val="0037006C"/>
    <w:pPr>
      <w:jc w:val="center"/>
    </w:pPr>
  </w:style>
  <w:style w:type="paragraph" w:customStyle="1" w:styleId="AnsKeyCentered">
    <w:name w:val="Ans Key Centered"/>
    <w:basedOn w:val="Normal"/>
    <w:uiPriority w:val="99"/>
    <w:rsid w:val="006D62AC"/>
    <w:pPr>
      <w:jc w:val="center"/>
    </w:pPr>
    <w:rPr>
      <w:b/>
      <w:bCs/>
      <w:color w:val="FF0000"/>
    </w:rPr>
  </w:style>
  <w:style w:type="paragraph" w:customStyle="1" w:styleId="ActivityBodyNotes">
    <w:name w:val="Activity Body Notes"/>
    <w:basedOn w:val="Normal"/>
    <w:uiPriority w:val="99"/>
    <w:rsid w:val="000E4903"/>
    <w:pPr>
      <w:ind w:left="360"/>
    </w:pPr>
    <w:rPr>
      <w:sz w:val="18"/>
      <w:szCs w:val="18"/>
    </w:rPr>
  </w:style>
  <w:style w:type="paragraph" w:customStyle="1" w:styleId="Note">
    <w:name w:val="Note"/>
    <w:basedOn w:val="Normal"/>
    <w:uiPriority w:val="99"/>
    <w:rsid w:val="00503188"/>
    <w:pPr>
      <w:ind w:left="360"/>
    </w:pPr>
    <w:rPr>
      <w:sz w:val="20"/>
      <w:szCs w:val="20"/>
    </w:rPr>
  </w:style>
  <w:style w:type="paragraph" w:customStyle="1" w:styleId="Note2ndLevel">
    <w:name w:val="Note 2nd Level"/>
    <w:basedOn w:val="Note"/>
    <w:uiPriority w:val="99"/>
    <w:rsid w:val="00503188"/>
    <w:pPr>
      <w:ind w:left="720"/>
    </w:pPr>
  </w:style>
  <w:style w:type="paragraph" w:customStyle="1" w:styleId="NOTEActivityBullet">
    <w:name w:val="NOTE Activity Bullet"/>
    <w:basedOn w:val="activitybullet"/>
    <w:uiPriority w:val="99"/>
    <w:rsid w:val="00A74851"/>
    <w:pPr>
      <w:numPr>
        <w:numId w:val="33"/>
      </w:numPr>
    </w:pPr>
    <w:rPr>
      <w:sz w:val="20"/>
      <w:szCs w:val="20"/>
    </w:rPr>
  </w:style>
  <w:style w:type="character" w:customStyle="1" w:styleId="AnsKey16pt">
    <w:name w:val="Ans Key + 16 pt"/>
    <w:uiPriority w:val="99"/>
    <w:rsid w:val="00DE19EA"/>
    <w:rPr>
      <w:rFonts w:ascii="Arial" w:hAnsi="Arial" w:cs="Arial"/>
      <w:b/>
      <w:bCs/>
      <w:color w:val="FF0000"/>
      <w:sz w:val="32"/>
      <w:szCs w:val="32"/>
    </w:rPr>
  </w:style>
  <w:style w:type="paragraph" w:customStyle="1" w:styleId="activitybulletItalic">
    <w:name w:val="activity bullet + Italic"/>
    <w:basedOn w:val="activitybullet"/>
    <w:uiPriority w:val="99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uiPriority w:val="99"/>
    <w:rsid w:val="00DA61ED"/>
    <w:rPr>
      <w:rFonts w:cs="Times New Roman"/>
      <w:sz w:val="20"/>
      <w:szCs w:val="20"/>
    </w:rPr>
  </w:style>
  <w:style w:type="paragraph" w:customStyle="1" w:styleId="AlphaLowerCaseSub">
    <w:name w:val="AlphaLowerCaseSub"/>
    <w:basedOn w:val="Normal"/>
    <w:uiPriority w:val="99"/>
    <w:rsid w:val="00190E73"/>
    <w:pPr>
      <w:numPr>
        <w:numId w:val="38"/>
      </w:numPr>
    </w:pPr>
  </w:style>
  <w:style w:type="paragraph" w:customStyle="1" w:styleId="ActivitySubBullet">
    <w:name w:val="ActivitySubBullet"/>
    <w:basedOn w:val="Normal"/>
    <w:uiPriority w:val="99"/>
    <w:rsid w:val="00061B7A"/>
    <w:pPr>
      <w:tabs>
        <w:tab w:val="num" w:pos="1080"/>
      </w:tabs>
      <w:ind w:left="1080" w:hanging="360"/>
    </w:pPr>
  </w:style>
  <w:style w:type="paragraph" w:customStyle="1" w:styleId="ActivitySubLetHLItalic">
    <w:name w:val="ActivitySubLetHL + Italic"/>
    <w:basedOn w:val="ActivitySubLetter"/>
    <w:uiPriority w:val="99"/>
    <w:rsid w:val="00F64D73"/>
    <w:pPr>
      <w:numPr>
        <w:numId w:val="41"/>
      </w:numPr>
    </w:pPr>
    <w:rPr>
      <w:i/>
      <w:iCs/>
    </w:rPr>
  </w:style>
  <w:style w:type="table" w:styleId="TableGrid">
    <w:name w:val="Table Grid"/>
    <w:basedOn w:val="TableNormal"/>
    <w:uiPriority w:val="99"/>
    <w:rsid w:val="00DA25C5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lphaCapital">
    <w:name w:val="Alpha Capital"/>
    <w:rsid w:val="00192A32"/>
    <w:pPr>
      <w:numPr>
        <w:numId w:val="37"/>
      </w:numPr>
    </w:pPr>
  </w:style>
  <w:style w:type="numbering" w:customStyle="1" w:styleId="ProcedureBullet">
    <w:name w:val="Procedure Bullet"/>
    <w:rsid w:val="00192A32"/>
    <w:pPr>
      <w:numPr>
        <w:numId w:val="3"/>
      </w:numPr>
    </w:pPr>
  </w:style>
  <w:style w:type="numbering" w:customStyle="1" w:styleId="Special3rdLevelBullet">
    <w:name w:val="Special 3rd Level Bullet"/>
    <w:rsid w:val="00192A32"/>
    <w:pPr>
      <w:numPr>
        <w:numId w:val="24"/>
      </w:numPr>
    </w:pPr>
  </w:style>
  <w:style w:type="numbering" w:customStyle="1" w:styleId="ArrowBulleted">
    <w:name w:val="Arrow Bulleted"/>
    <w:rsid w:val="00192A32"/>
    <w:pPr>
      <w:numPr>
        <w:numId w:val="4"/>
      </w:numPr>
    </w:pPr>
  </w:style>
  <w:style w:type="numbering" w:customStyle="1" w:styleId="TopicalOutlineNumbers">
    <w:name w:val="Topical Outline Numbers"/>
    <w:rsid w:val="00192A32"/>
    <w:pPr>
      <w:numPr>
        <w:numId w:val="36"/>
      </w:numPr>
    </w:pPr>
  </w:style>
  <w:style w:type="numbering" w:customStyle="1" w:styleId="LetterBullets">
    <w:name w:val="Letter Bullets"/>
    <w:rsid w:val="00192A32"/>
    <w:pPr>
      <w:numPr>
        <w:numId w:val="5"/>
      </w:numPr>
    </w:pPr>
  </w:style>
  <w:style w:type="numbering" w:customStyle="1" w:styleId="LetterBoldList">
    <w:name w:val="Letter Bold List"/>
    <w:rsid w:val="00192A32"/>
    <w:pPr>
      <w:numPr>
        <w:numId w:val="34"/>
      </w:numPr>
    </w:pPr>
  </w:style>
  <w:style w:type="numbering" w:customStyle="1" w:styleId="AlphaNumbered">
    <w:name w:val="AlphaNumbered"/>
    <w:rsid w:val="00192A32"/>
    <w:pPr>
      <w:numPr>
        <w:numId w:val="9"/>
      </w:numPr>
    </w:pPr>
  </w:style>
  <w:style w:type="numbering" w:customStyle="1" w:styleId="ArrowBullet">
    <w:name w:val="Arrow Bullet"/>
    <w:rsid w:val="00192A32"/>
    <w:pPr>
      <w:numPr>
        <w:numId w:val="10"/>
      </w:numPr>
    </w:pPr>
  </w:style>
  <w:style w:type="numbering" w:customStyle="1" w:styleId="ArrowBulletedOutline">
    <w:name w:val="Arrow Bulleted + Outline"/>
    <w:rsid w:val="00192A32"/>
    <w:pPr>
      <w:numPr>
        <w:numId w:val="25"/>
      </w:numPr>
    </w:pPr>
  </w:style>
  <w:style w:type="numbering" w:customStyle="1" w:styleId="CheckmarkList">
    <w:name w:val="Checkmark List"/>
    <w:rsid w:val="00192A32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image" Target="media/image32.wmf"/><Relationship Id="rId21" Type="http://schemas.openxmlformats.org/officeDocument/2006/relationships/image" Target="media/image6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90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220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340.wmf"/><Relationship Id="rId138" Type="http://schemas.openxmlformats.org/officeDocument/2006/relationships/oleObject" Target="embeddings/oleObject62.bin"/><Relationship Id="rId16" Type="http://schemas.openxmlformats.org/officeDocument/2006/relationships/oleObject" Target="embeddings/oleObject1.bin"/><Relationship Id="rId107" Type="http://schemas.openxmlformats.org/officeDocument/2006/relationships/image" Target="media/image270.wmf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170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35.wmf"/><Relationship Id="rId128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250.wmf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120.wmf"/><Relationship Id="rId113" Type="http://schemas.openxmlformats.org/officeDocument/2006/relationships/image" Target="media/image300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21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200.wmf"/><Relationship Id="rId93" Type="http://schemas.openxmlformats.org/officeDocument/2006/relationships/image" Target="media/image240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34.wmf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7.wmf"/><Relationship Id="rId25" Type="http://schemas.openxmlformats.org/officeDocument/2006/relationships/image" Target="media/image8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5.wmf"/><Relationship Id="rId67" Type="http://schemas.openxmlformats.org/officeDocument/2006/relationships/image" Target="media/image110.wmf"/><Relationship Id="rId103" Type="http://schemas.openxmlformats.org/officeDocument/2006/relationships/image" Target="media/image29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320.wmf"/><Relationship Id="rId137" Type="http://schemas.openxmlformats.org/officeDocument/2006/relationships/image" Target="media/image360.wmf"/><Relationship Id="rId20" Type="http://schemas.openxmlformats.org/officeDocument/2006/relationships/oleObject" Target="embeddings/oleObject3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150.wmf"/><Relationship Id="rId83" Type="http://schemas.openxmlformats.org/officeDocument/2006/relationships/image" Target="media/image190.wmf"/><Relationship Id="rId88" Type="http://schemas.openxmlformats.org/officeDocument/2006/relationships/oleObject" Target="embeddings/oleObject37.bin"/><Relationship Id="rId91" Type="http://schemas.openxmlformats.org/officeDocument/2006/relationships/image" Target="media/image230.wmf"/><Relationship Id="rId96" Type="http://schemas.openxmlformats.org/officeDocument/2006/relationships/oleObject" Target="embeddings/oleObject41.bin"/><Relationship Id="rId111" Type="http://schemas.openxmlformats.org/officeDocument/2006/relationships/image" Target="media/image290.wmf"/><Relationship Id="rId132" Type="http://schemas.openxmlformats.org/officeDocument/2006/relationships/oleObject" Target="embeddings/oleObject59.bin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70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33.wmf"/><Relationship Id="rId127" Type="http://schemas.openxmlformats.org/officeDocument/2006/relationships/image" Target="media/image310.wmf"/><Relationship Id="rId10" Type="http://schemas.openxmlformats.org/officeDocument/2006/relationships/image" Target="media/image30.png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100.wmf"/><Relationship Id="rId73" Type="http://schemas.openxmlformats.org/officeDocument/2006/relationships/image" Target="media/image140.wmf"/><Relationship Id="rId78" Type="http://schemas.openxmlformats.org/officeDocument/2006/relationships/oleObject" Target="embeddings/oleObject32.bin"/><Relationship Id="rId81" Type="http://schemas.openxmlformats.org/officeDocument/2006/relationships/image" Target="media/image180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27.wmf"/><Relationship Id="rId101" Type="http://schemas.openxmlformats.org/officeDocument/2006/relationships/image" Target="media/image28.wmf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350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oleObject" Target="embeddings/oleObject2.bin"/><Relationship Id="rId39" Type="http://schemas.openxmlformats.org/officeDocument/2006/relationships/image" Target="media/image15.wmf"/><Relationship Id="rId109" Type="http://schemas.openxmlformats.org/officeDocument/2006/relationships/image" Target="media/image280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1.bin"/><Relationship Id="rId97" Type="http://schemas.openxmlformats.org/officeDocument/2006/relationships/image" Target="media/image260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36.wmf"/><Relationship Id="rId141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130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6.bin"/><Relationship Id="rId87" Type="http://schemas.openxmlformats.org/officeDocument/2006/relationships/image" Target="media/image210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31.wmf"/><Relationship Id="rId131" Type="http://schemas.openxmlformats.org/officeDocument/2006/relationships/image" Target="media/image330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4.bin"/><Relationship Id="rId19" Type="http://schemas.openxmlformats.org/officeDocument/2006/relationships/image" Target="media/image8.wmf"/><Relationship Id="rId14" Type="http://schemas.openxmlformats.org/officeDocument/2006/relationships/image" Target="media/image50.png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1.bin"/><Relationship Id="rId77" Type="http://schemas.openxmlformats.org/officeDocument/2006/relationships/image" Target="media/image160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30.wmf"/><Relationship Id="rId126" Type="http://schemas.openxmlformats.org/officeDocument/2006/relationships/oleObject" Target="embeddings/oleObject5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OE%20Fieldtest1\POE%20Fieldtes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2.3.1a Stress/Strain Calculations Answer Key</vt:lpstr>
    </vt:vector>
  </TitlesOfParts>
  <Company>Project Lead The Way, Inc.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2.3.1a Stress/Strain Calculations Answer Key</dc:title>
  <dc:subject>POE - Unit 2 - Lesson 2.3 - Material Testing</dc:subject>
  <dc:creator>POE Revision Team</dc:creator>
  <cp:lastModifiedBy>Ballew, Aaron J.</cp:lastModifiedBy>
  <cp:revision>2</cp:revision>
  <cp:lastPrinted>2008-03-18T00:12:00Z</cp:lastPrinted>
  <dcterms:created xsi:type="dcterms:W3CDTF">2013-02-06T20:47:00Z</dcterms:created>
  <dcterms:modified xsi:type="dcterms:W3CDTF">2013-02-06T20:47:00Z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